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EB47D" w14:textId="77777777" w:rsidR="00822BCC" w:rsidRDefault="00822BCC" w:rsidP="00E139DA">
      <w:pPr>
        <w:pStyle w:val="Title1"/>
      </w:pPr>
      <w:r>
        <w:t>Life is Good</w:t>
      </w:r>
    </w:p>
    <w:p w14:paraId="33EEE0F9" w14:textId="1C28CA0D" w:rsidR="00822BCC" w:rsidRDefault="00822BCC" w:rsidP="00540CA0">
      <w:pPr>
        <w:pStyle w:val="byline"/>
      </w:pPr>
      <w:r>
        <w:t xml:space="preserve">by Paul Reisler with </w:t>
      </w:r>
      <w:r w:rsidRPr="008F0EA5">
        <w:t xml:space="preserve">Cathy Fink, </w:t>
      </w:r>
      <w:r>
        <w:t xml:space="preserve">Heather Mae, </w:t>
      </w:r>
      <w:r w:rsidRPr="008F0EA5">
        <w:t xml:space="preserve">Ms. </w:t>
      </w:r>
      <w:proofErr w:type="spellStart"/>
      <w:r w:rsidRPr="008F0EA5">
        <w:t>Alterman’s</w:t>
      </w:r>
      <w:proofErr w:type="spellEnd"/>
      <w:r w:rsidRPr="008F0EA5">
        <w:t xml:space="preserve"> 4</w:t>
      </w:r>
      <w:proofErr w:type="gramStart"/>
      <w:r w:rsidRPr="008F0EA5">
        <w:t>th  Grade</w:t>
      </w:r>
      <w:proofErr w:type="gramEnd"/>
      <w:r w:rsidRPr="008F0EA5">
        <w:t>,  Forestdale Elem</w:t>
      </w:r>
      <w:r w:rsidR="00E924E4">
        <w:t>entary &amp; students from Key Center</w:t>
      </w:r>
    </w:p>
    <w:p w14:paraId="6E3987D2" w14:textId="385EAF5F" w:rsidR="00822BCC" w:rsidRDefault="00540CA0" w:rsidP="00540CA0">
      <w:pPr>
        <w:pStyle w:val="byline"/>
      </w:pPr>
      <w:r>
        <w:t>Featuring Heather Mae</w:t>
      </w:r>
    </w:p>
    <w:p w14:paraId="237AAFCC" w14:textId="77777777" w:rsidR="00540CA0" w:rsidRDefault="00540CA0" w:rsidP="00540CA0">
      <w:pPr>
        <w:pStyle w:val="byline"/>
      </w:pPr>
    </w:p>
    <w:p w14:paraId="301C7B8D" w14:textId="77777777" w:rsidR="00822BCC" w:rsidRDefault="00822BCC" w:rsidP="00822BCC">
      <w:pPr>
        <w:pStyle w:val="chorus"/>
      </w:pPr>
      <w:r>
        <w:t>Life is good because we have music</w:t>
      </w:r>
    </w:p>
    <w:p w14:paraId="4FBC983A" w14:textId="77777777" w:rsidR="00822BCC" w:rsidRDefault="00822BCC" w:rsidP="00822BCC">
      <w:pPr>
        <w:pStyle w:val="chorus"/>
      </w:pPr>
      <w:r>
        <w:t>So why don’t we just sing all the time</w:t>
      </w:r>
    </w:p>
    <w:p w14:paraId="1128D844" w14:textId="77777777" w:rsidR="00822BCC" w:rsidRDefault="00822BCC" w:rsidP="00822BCC">
      <w:pPr>
        <w:pStyle w:val="chorus"/>
      </w:pPr>
      <w:r>
        <w:t>We may be different, we make mistakes</w:t>
      </w:r>
    </w:p>
    <w:p w14:paraId="66FD7175" w14:textId="77777777" w:rsidR="00822BCC" w:rsidRDefault="00822BCC" w:rsidP="00822BCC">
      <w:pPr>
        <w:pStyle w:val="chorus"/>
      </w:pPr>
      <w:r>
        <w:t xml:space="preserve">Sometimes we give, sometimes we take </w:t>
      </w:r>
    </w:p>
    <w:p w14:paraId="23F67DA8" w14:textId="77777777" w:rsidR="00822BCC" w:rsidRDefault="00822BCC" w:rsidP="00822BCC">
      <w:pPr>
        <w:pStyle w:val="chorus"/>
      </w:pPr>
      <w:r>
        <w:t xml:space="preserve">Each day we learn, each day we thrive, </w:t>
      </w:r>
    </w:p>
    <w:p w14:paraId="423F5BF1" w14:textId="77777777" w:rsidR="00822BCC" w:rsidRDefault="00822BCC" w:rsidP="00822BCC">
      <w:pPr>
        <w:pStyle w:val="chorus"/>
      </w:pPr>
      <w:r>
        <w:t>but most of all, Life is good because we’re alive</w:t>
      </w:r>
    </w:p>
    <w:p w14:paraId="13B6F216" w14:textId="77777777" w:rsidR="00822BCC" w:rsidRDefault="00822BCC" w:rsidP="00822BCC">
      <w:pPr>
        <w:pStyle w:val="chorus"/>
      </w:pPr>
    </w:p>
    <w:p w14:paraId="6C71FF0B" w14:textId="77777777" w:rsidR="00822BCC" w:rsidRDefault="00822BCC" w:rsidP="00822BCC">
      <w:pPr>
        <w:pStyle w:val="verse"/>
      </w:pPr>
      <w:r>
        <w:t>Sweet as candy</w:t>
      </w:r>
    </w:p>
    <w:p w14:paraId="6C524D04" w14:textId="77777777" w:rsidR="00822BCC" w:rsidRDefault="00822BCC" w:rsidP="00822BCC">
      <w:pPr>
        <w:pStyle w:val="verse"/>
      </w:pPr>
      <w:r>
        <w:t>Sweet as family</w:t>
      </w:r>
    </w:p>
    <w:p w14:paraId="2C6194C1" w14:textId="77777777" w:rsidR="00822BCC" w:rsidRDefault="00822BCC" w:rsidP="00822BCC">
      <w:pPr>
        <w:pStyle w:val="verse"/>
      </w:pPr>
      <w:r>
        <w:t>Sweet as apple pie</w:t>
      </w:r>
    </w:p>
    <w:p w14:paraId="36948528" w14:textId="023EA63C" w:rsidR="00822BCC" w:rsidRDefault="00822BCC" w:rsidP="00822BCC">
      <w:pPr>
        <w:pStyle w:val="verse"/>
      </w:pPr>
      <w:r>
        <w:t>Good</w:t>
      </w:r>
      <w:r w:rsidR="00B35C1D">
        <w:t xml:space="preserve"> </w:t>
      </w:r>
      <w:r>
        <w:t>times and bad</w:t>
      </w:r>
      <w:r w:rsidR="00B35C1D">
        <w:t xml:space="preserve"> </w:t>
      </w:r>
      <w:r>
        <w:t>times</w:t>
      </w:r>
    </w:p>
    <w:p w14:paraId="7AC52F96" w14:textId="77777777" w:rsidR="00822BCC" w:rsidRDefault="00822BCC" w:rsidP="00822BCC">
      <w:pPr>
        <w:pStyle w:val="verse"/>
      </w:pPr>
      <w:r>
        <w:t>Sad times and mad times - young</w:t>
      </w:r>
    </w:p>
    <w:p w14:paraId="79BF8872" w14:textId="77777777" w:rsidR="00822BCC" w:rsidRDefault="00822BCC" w:rsidP="00822BCC">
      <w:pPr>
        <w:pStyle w:val="verse"/>
      </w:pPr>
      <w:r>
        <w:t>Wild and free</w:t>
      </w:r>
    </w:p>
    <w:p w14:paraId="43E28077" w14:textId="77777777" w:rsidR="00822BCC" w:rsidRDefault="00822BCC" w:rsidP="00822BCC">
      <w:pPr>
        <w:pStyle w:val="verse"/>
      </w:pPr>
      <w:r>
        <w:t>It’s good to be me</w:t>
      </w:r>
    </w:p>
    <w:p w14:paraId="6367233B" w14:textId="77777777" w:rsidR="00822BCC" w:rsidRDefault="00822BCC" w:rsidP="00822BCC">
      <w:pPr>
        <w:pStyle w:val="verse"/>
      </w:pPr>
    </w:p>
    <w:p w14:paraId="06BF6BA6" w14:textId="77777777" w:rsidR="00822BCC" w:rsidRDefault="00822BCC" w:rsidP="00822BCC">
      <w:pPr>
        <w:pStyle w:val="chorus"/>
      </w:pPr>
      <w:r>
        <w:t>Life is good because we have music</w:t>
      </w:r>
    </w:p>
    <w:p w14:paraId="78917147" w14:textId="77777777" w:rsidR="00822BCC" w:rsidRDefault="00822BCC" w:rsidP="00822BCC">
      <w:pPr>
        <w:pStyle w:val="chorus"/>
      </w:pPr>
      <w:r>
        <w:t>So why don’t we just sing all the time</w:t>
      </w:r>
    </w:p>
    <w:p w14:paraId="7EB3B6E9" w14:textId="77777777" w:rsidR="00822BCC" w:rsidRDefault="00822BCC" w:rsidP="00822BCC">
      <w:pPr>
        <w:pStyle w:val="chorus"/>
      </w:pPr>
      <w:r>
        <w:t>We may be different, we make mistakes</w:t>
      </w:r>
    </w:p>
    <w:p w14:paraId="4F7D0E3E" w14:textId="77777777" w:rsidR="00822BCC" w:rsidRDefault="00822BCC" w:rsidP="00822BCC">
      <w:pPr>
        <w:pStyle w:val="chorus"/>
      </w:pPr>
      <w:r>
        <w:t xml:space="preserve">Sometimes we give, sometimes we take </w:t>
      </w:r>
    </w:p>
    <w:p w14:paraId="0B983545" w14:textId="77777777" w:rsidR="00822BCC" w:rsidRDefault="00822BCC" w:rsidP="00822BCC">
      <w:pPr>
        <w:pStyle w:val="chorus"/>
      </w:pPr>
      <w:r>
        <w:t xml:space="preserve">Each day we learn, each day we thrive, </w:t>
      </w:r>
    </w:p>
    <w:p w14:paraId="69405C40" w14:textId="77777777" w:rsidR="00822BCC" w:rsidRDefault="00822BCC" w:rsidP="00822BCC">
      <w:pPr>
        <w:pStyle w:val="chorus"/>
      </w:pPr>
      <w:r>
        <w:t>but most of all, Life is good because we’re alive</w:t>
      </w:r>
    </w:p>
    <w:p w14:paraId="651FE854" w14:textId="77777777" w:rsidR="00822BCC" w:rsidRDefault="00822BCC" w:rsidP="00822BCC">
      <w:pPr>
        <w:pStyle w:val="verse"/>
      </w:pPr>
    </w:p>
    <w:p w14:paraId="1420B9A2" w14:textId="77777777" w:rsidR="00822BCC" w:rsidRDefault="00822BCC" w:rsidP="00822BCC">
      <w:pPr>
        <w:pStyle w:val="verse"/>
      </w:pPr>
      <w:r>
        <w:t>Makin’ new friends</w:t>
      </w:r>
    </w:p>
    <w:p w14:paraId="467E2A88" w14:textId="77777777" w:rsidR="00822BCC" w:rsidRDefault="00822BCC" w:rsidP="00822BCC">
      <w:pPr>
        <w:pStyle w:val="verse"/>
      </w:pPr>
      <w:r>
        <w:t>Keep the old friends</w:t>
      </w:r>
    </w:p>
    <w:p w14:paraId="71328376" w14:textId="77777777" w:rsidR="00822BCC" w:rsidRDefault="00822BCC" w:rsidP="00822BCC">
      <w:pPr>
        <w:pStyle w:val="verse"/>
      </w:pPr>
      <w:proofErr w:type="spellStart"/>
      <w:r>
        <w:t>Walkin</w:t>
      </w:r>
      <w:proofErr w:type="spellEnd"/>
      <w:r>
        <w:t>’ on a cloud</w:t>
      </w:r>
    </w:p>
    <w:p w14:paraId="39EA40D3" w14:textId="77777777" w:rsidR="00822BCC" w:rsidRDefault="00822BCC" w:rsidP="00822BCC">
      <w:pPr>
        <w:pStyle w:val="verse"/>
      </w:pPr>
      <w:r>
        <w:t>Let’s have some fun</w:t>
      </w:r>
    </w:p>
    <w:p w14:paraId="6AC5BB56" w14:textId="77777777" w:rsidR="00822BCC" w:rsidRDefault="00822BCC" w:rsidP="00822BCC">
      <w:pPr>
        <w:pStyle w:val="verse"/>
      </w:pPr>
      <w:r>
        <w:t>Till the day is done</w:t>
      </w:r>
    </w:p>
    <w:p w14:paraId="3EB0C688" w14:textId="77777777" w:rsidR="00822BCC" w:rsidRDefault="00822BCC" w:rsidP="00822BCC">
      <w:pPr>
        <w:pStyle w:val="verse"/>
      </w:pPr>
      <w:r>
        <w:t>Fireflies</w:t>
      </w:r>
    </w:p>
    <w:p w14:paraId="1EBD25A7" w14:textId="77777777" w:rsidR="00822BCC" w:rsidRDefault="00822BCC" w:rsidP="00822BCC">
      <w:pPr>
        <w:pStyle w:val="verse"/>
      </w:pPr>
      <w:r>
        <w:t>Light up the night</w:t>
      </w:r>
    </w:p>
    <w:p w14:paraId="595A2DC4" w14:textId="77777777" w:rsidR="00822BCC" w:rsidRDefault="00822BCC" w:rsidP="00822BCC">
      <w:pPr>
        <w:pStyle w:val="verse"/>
      </w:pPr>
    </w:p>
    <w:p w14:paraId="739A9796" w14:textId="77777777" w:rsidR="00822BCC" w:rsidRDefault="00822BCC" w:rsidP="00822BCC">
      <w:pPr>
        <w:pStyle w:val="chorus"/>
      </w:pPr>
      <w:r>
        <w:t>Life is good because we have music</w:t>
      </w:r>
    </w:p>
    <w:p w14:paraId="0CB6381A" w14:textId="77777777" w:rsidR="00822BCC" w:rsidRDefault="00822BCC" w:rsidP="00822BCC">
      <w:pPr>
        <w:pStyle w:val="chorus"/>
      </w:pPr>
      <w:r>
        <w:t>So why don’t we just sing all the time</w:t>
      </w:r>
    </w:p>
    <w:p w14:paraId="4592F26B" w14:textId="77777777" w:rsidR="00822BCC" w:rsidRDefault="00822BCC" w:rsidP="00822BCC">
      <w:pPr>
        <w:pStyle w:val="chorus"/>
      </w:pPr>
      <w:r>
        <w:t>We may be different, we make mistakes</w:t>
      </w:r>
    </w:p>
    <w:p w14:paraId="316ADCD2" w14:textId="77777777" w:rsidR="00822BCC" w:rsidRDefault="00822BCC" w:rsidP="00822BCC">
      <w:pPr>
        <w:pStyle w:val="chorus"/>
      </w:pPr>
      <w:r>
        <w:t xml:space="preserve">Sometimes we give, sometimes we take </w:t>
      </w:r>
    </w:p>
    <w:p w14:paraId="6BA637FB" w14:textId="77777777" w:rsidR="00822BCC" w:rsidRDefault="00822BCC" w:rsidP="00822BCC">
      <w:pPr>
        <w:pStyle w:val="chorus"/>
      </w:pPr>
      <w:r>
        <w:t xml:space="preserve">Each day we learn, each day we thrive, </w:t>
      </w:r>
    </w:p>
    <w:p w14:paraId="62BE9443" w14:textId="31149F77" w:rsidR="00822BCC" w:rsidRDefault="00822BCC" w:rsidP="00822BCC">
      <w:pPr>
        <w:pStyle w:val="chorus"/>
      </w:pPr>
      <w:r>
        <w:t>but most of all, Life is good</w:t>
      </w:r>
      <w:r w:rsidR="00361EC6">
        <w:t>, because we’re</w:t>
      </w:r>
      <w:r>
        <w:t xml:space="preserve"> </w:t>
      </w:r>
    </w:p>
    <w:p w14:paraId="444AC6C0" w14:textId="52A088CB" w:rsidR="00822BCC" w:rsidRDefault="00822BCC" w:rsidP="008D4129">
      <w:pPr>
        <w:pStyle w:val="chorus"/>
      </w:pPr>
      <w:r>
        <w:t>most of all, Life is good</w:t>
      </w:r>
      <w:r w:rsidR="008D4129">
        <w:t xml:space="preserve">, because we’re </w:t>
      </w:r>
      <w:r>
        <w:t xml:space="preserve"> </w:t>
      </w:r>
    </w:p>
    <w:p w14:paraId="03B7899F" w14:textId="77777777" w:rsidR="00822BCC" w:rsidRDefault="00822BCC" w:rsidP="00822BCC">
      <w:pPr>
        <w:pStyle w:val="chorus"/>
      </w:pPr>
      <w:r>
        <w:t>most of all, Life is good because we’re alive</w:t>
      </w:r>
    </w:p>
    <w:p w14:paraId="33275262" w14:textId="71CDAA38" w:rsidR="00822BCC" w:rsidRDefault="00903F87">
      <w:pPr>
        <w:rPr>
          <w:rFonts w:ascii="Hoefler Text" w:eastAsia="ヒラギノ角ゴ Pro W3" w:hAnsi="Hoefler Tex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82C63" wp14:editId="053B00FA">
                <wp:simplePos x="0" y="0"/>
                <wp:positionH relativeFrom="column">
                  <wp:posOffset>393700</wp:posOffset>
                </wp:positionH>
                <wp:positionV relativeFrom="paragraph">
                  <wp:posOffset>2440940</wp:posOffset>
                </wp:positionV>
                <wp:extent cx="5791200" cy="3117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6323E" w14:textId="77777777" w:rsidR="00E139DA" w:rsidRDefault="00E139DA" w:rsidP="00903F87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  <w:r>
                              <w:t>© Kid Pan Alley Music (ASCAP)/</w:t>
                            </w:r>
                            <w:proofErr w:type="spellStart"/>
                            <w:r>
                              <w:t>Zoidsongs</w:t>
                            </w:r>
                            <w:proofErr w:type="spellEnd"/>
                            <w:r>
                              <w:t xml:space="preserve"> (ASCAP) • info@kidpanalley.org</w:t>
                            </w:r>
                          </w:p>
                          <w:p w14:paraId="5B6115E9" w14:textId="77777777" w:rsidR="00E139DA" w:rsidRDefault="00E139DA" w:rsidP="00903F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82C63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1pt;margin-top:192.2pt;width:456pt;height:2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" filled="f" stroked="f">
                <v:textbox>
                  <w:txbxContent>
                    <w:p w14:paraId="1C06323E" w14:textId="77777777" w:rsidR="00E139DA" w:rsidRDefault="00E139DA" w:rsidP="00903F87">
                      <w:pPr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  <w:r>
                        <w:t>© Kid Pan Alley Music (ASCAP)/</w:t>
                      </w:r>
                      <w:proofErr w:type="spellStart"/>
                      <w:r>
                        <w:t>Zoidsongs</w:t>
                      </w:r>
                      <w:proofErr w:type="spellEnd"/>
                      <w:r>
                        <w:t xml:space="preserve"> (ASCAP) • info@kidpanalley.org</w:t>
                      </w:r>
                    </w:p>
                    <w:p w14:paraId="5B6115E9" w14:textId="77777777" w:rsidR="00E139DA" w:rsidRDefault="00E139DA" w:rsidP="00903F8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2BCC">
        <w:br w:type="page"/>
      </w:r>
    </w:p>
    <w:p w14:paraId="582892EB" w14:textId="77777777" w:rsidR="00E139DA" w:rsidRDefault="00E139DA" w:rsidP="00E139DA">
      <w:pPr>
        <w:pStyle w:val="Title1"/>
      </w:pPr>
      <w:r>
        <w:lastRenderedPageBreak/>
        <w:t>School’s Out</w:t>
      </w:r>
    </w:p>
    <w:p w14:paraId="27993968" w14:textId="77777777" w:rsidR="00E139DA" w:rsidRDefault="00E139DA" w:rsidP="00E139DA">
      <w:pPr>
        <w:pStyle w:val="byline"/>
      </w:pPr>
      <w:r w:rsidRPr="002506E5">
        <w:t xml:space="preserve">By Paul Reisler w/ Kathy Hussey &amp; Ms. </w:t>
      </w:r>
      <w:r w:rsidRPr="000251BD">
        <w:t xml:space="preserve">Martin’s 2nd Grade, Taylor Elementary </w:t>
      </w:r>
    </w:p>
    <w:p w14:paraId="206C5181" w14:textId="4FC10E87" w:rsidR="00124F7B" w:rsidRPr="002506E5" w:rsidRDefault="00124F7B" w:rsidP="00E139DA">
      <w:pPr>
        <w:pStyle w:val="byline"/>
      </w:pPr>
      <w:r>
        <w:t>Featuring the Not-Its!</w:t>
      </w:r>
    </w:p>
    <w:p w14:paraId="3C3C242C" w14:textId="77777777" w:rsidR="00E139DA" w:rsidRDefault="00E139DA" w:rsidP="00E139DA"/>
    <w:p w14:paraId="6A447A35" w14:textId="77777777" w:rsidR="00E139DA" w:rsidRDefault="00E139DA" w:rsidP="00E139DA">
      <w:pPr>
        <w:pStyle w:val="chorus"/>
      </w:pPr>
      <w:r>
        <w:t>School's out, time to let the rules out</w:t>
      </w:r>
    </w:p>
    <w:p w14:paraId="6011355E" w14:textId="77777777" w:rsidR="00E139DA" w:rsidRDefault="00E139DA" w:rsidP="00E139DA">
      <w:pPr>
        <w:pStyle w:val="chorus"/>
      </w:pPr>
      <w:r>
        <w:t>School’s out, time to scream and shout</w:t>
      </w:r>
    </w:p>
    <w:p w14:paraId="0F39497E" w14:textId="77777777" w:rsidR="00E139DA" w:rsidRDefault="00E139DA" w:rsidP="00E139DA">
      <w:pPr>
        <w:pStyle w:val="chorus"/>
      </w:pPr>
      <w:r>
        <w:t>Keep in touch, won’t see you much</w:t>
      </w:r>
    </w:p>
    <w:p w14:paraId="23C5214B" w14:textId="77777777" w:rsidR="00E139DA" w:rsidRDefault="00E139DA" w:rsidP="00E139DA">
      <w:pPr>
        <w:pStyle w:val="chorus"/>
      </w:pPr>
      <w:r>
        <w:t>Cause school’s out, school’s out</w:t>
      </w:r>
      <w:r>
        <w:cr/>
      </w:r>
    </w:p>
    <w:p w14:paraId="5C9B0EC4" w14:textId="77777777" w:rsidR="00E139DA" w:rsidRDefault="00E139DA" w:rsidP="00E139DA">
      <w:pPr>
        <w:pStyle w:val="verse"/>
      </w:pPr>
      <w:r>
        <w:t xml:space="preserve">I’m gonna miss you all so much so, </w:t>
      </w:r>
    </w:p>
    <w:p w14:paraId="43924AD9" w14:textId="77777777" w:rsidR="00E139DA" w:rsidRDefault="00E139DA" w:rsidP="00E139DA">
      <w:pPr>
        <w:pStyle w:val="verse"/>
      </w:pPr>
      <w:r>
        <w:t xml:space="preserve">Drop me a line, stay in touch </w:t>
      </w:r>
    </w:p>
    <w:p w14:paraId="5E4E31E9" w14:textId="77777777" w:rsidR="00E139DA" w:rsidRDefault="00E139DA" w:rsidP="00E139DA">
      <w:pPr>
        <w:pStyle w:val="verse"/>
      </w:pPr>
      <w:r>
        <w:t>Postcards, emails, telegraph</w:t>
      </w:r>
    </w:p>
    <w:p w14:paraId="78DD91A1" w14:textId="77777777" w:rsidR="00E139DA" w:rsidRDefault="00E139DA" w:rsidP="00E139DA">
      <w:pPr>
        <w:pStyle w:val="verse"/>
      </w:pPr>
      <w:r>
        <w:t>Send a great message to make me laugh, cause</w:t>
      </w:r>
      <w:r>
        <w:cr/>
      </w:r>
    </w:p>
    <w:p w14:paraId="6728D375" w14:textId="77777777" w:rsidR="00E139DA" w:rsidRDefault="00E139DA" w:rsidP="00E139DA">
      <w:pPr>
        <w:pStyle w:val="chorus"/>
      </w:pPr>
      <w:r>
        <w:t>School's out, time to let the rules out</w:t>
      </w:r>
    </w:p>
    <w:p w14:paraId="24452704" w14:textId="77777777" w:rsidR="00E139DA" w:rsidRDefault="00E139DA" w:rsidP="00E139DA">
      <w:pPr>
        <w:pStyle w:val="chorus"/>
      </w:pPr>
      <w:r>
        <w:t>School’s out, time to scream and shout</w:t>
      </w:r>
    </w:p>
    <w:p w14:paraId="0BF6936E" w14:textId="77777777" w:rsidR="00E139DA" w:rsidRDefault="00E139DA" w:rsidP="00E139DA">
      <w:pPr>
        <w:pStyle w:val="chorus"/>
      </w:pPr>
      <w:r>
        <w:t>Keep in touch, won’t see you much</w:t>
      </w:r>
    </w:p>
    <w:p w14:paraId="0D82A7AC" w14:textId="77777777" w:rsidR="00E139DA" w:rsidRDefault="00E139DA" w:rsidP="00E139DA">
      <w:pPr>
        <w:pStyle w:val="chorus"/>
      </w:pPr>
      <w:r>
        <w:t>Cause school’s out, school’s out</w:t>
      </w:r>
      <w:r>
        <w:cr/>
      </w:r>
    </w:p>
    <w:p w14:paraId="68673A9D" w14:textId="77777777" w:rsidR="00E139DA" w:rsidRDefault="00E139DA" w:rsidP="00E139DA">
      <w:pPr>
        <w:pStyle w:val="verse"/>
      </w:pPr>
      <w:r>
        <w:t>Who knows what will happen when summer’s through</w:t>
      </w:r>
    </w:p>
    <w:p w14:paraId="5B407DAA" w14:textId="77777777" w:rsidR="00E139DA" w:rsidRDefault="00E139DA" w:rsidP="00E139DA">
      <w:pPr>
        <w:pStyle w:val="verse"/>
      </w:pPr>
      <w:r>
        <w:t>Will we still be us or just me and you?</w:t>
      </w:r>
    </w:p>
    <w:p w14:paraId="5421BA6C" w14:textId="77777777" w:rsidR="00E139DA" w:rsidRDefault="00E139DA" w:rsidP="00E139DA">
      <w:pPr>
        <w:pStyle w:val="verse"/>
      </w:pPr>
      <w:r>
        <w:t xml:space="preserve">Friends shouldn’t be just a memory </w:t>
      </w:r>
    </w:p>
    <w:p w14:paraId="2CF9AF01" w14:textId="77777777" w:rsidR="00E139DA" w:rsidRDefault="00E139DA" w:rsidP="00E139DA">
      <w:pPr>
        <w:pStyle w:val="verse"/>
      </w:pPr>
      <w:r>
        <w:t xml:space="preserve">Cause part of </w:t>
      </w:r>
      <w:proofErr w:type="spellStart"/>
      <w:r>
        <w:t>you</w:t>
      </w:r>
      <w:proofErr w:type="spellEnd"/>
      <w:r>
        <w:t xml:space="preserve"> lives inside of me </w:t>
      </w:r>
    </w:p>
    <w:p w14:paraId="01BB972D" w14:textId="77777777" w:rsidR="00E139DA" w:rsidRDefault="00E139DA" w:rsidP="00E139DA">
      <w:pPr>
        <w:pStyle w:val="chorus"/>
      </w:pPr>
      <w:r>
        <w:cr/>
        <w:t xml:space="preserve">     </w:t>
      </w:r>
      <w:r w:rsidRPr="00F900FC">
        <w:t xml:space="preserve"> </w:t>
      </w:r>
      <w:r>
        <w:t>School's out, time to let the rules out</w:t>
      </w:r>
    </w:p>
    <w:p w14:paraId="14A35CB6" w14:textId="77777777" w:rsidR="00E139DA" w:rsidRDefault="00E139DA" w:rsidP="00E139DA">
      <w:pPr>
        <w:pStyle w:val="chorus"/>
      </w:pPr>
      <w:r>
        <w:t>School’s out, time to scream and shout</w:t>
      </w:r>
    </w:p>
    <w:p w14:paraId="5A2870E8" w14:textId="77777777" w:rsidR="00E139DA" w:rsidRDefault="00E139DA" w:rsidP="00E139DA">
      <w:pPr>
        <w:pStyle w:val="chorus"/>
      </w:pPr>
      <w:r>
        <w:t>Keep in touch, won’t see you much</w:t>
      </w:r>
    </w:p>
    <w:p w14:paraId="5C806D5D" w14:textId="77777777" w:rsidR="00E139DA" w:rsidRDefault="00E139DA" w:rsidP="00E139DA">
      <w:pPr>
        <w:pStyle w:val="chorus"/>
      </w:pPr>
      <w:r>
        <w:t>Cause school’s out, school’s out</w:t>
      </w:r>
      <w:r>
        <w:cr/>
      </w:r>
    </w:p>
    <w:p w14:paraId="45F07701" w14:textId="77777777" w:rsidR="00E139DA" w:rsidRDefault="00E139DA" w:rsidP="00E139DA">
      <w:pPr>
        <w:pStyle w:val="verse"/>
      </w:pPr>
    </w:p>
    <w:p w14:paraId="3512429F" w14:textId="77777777" w:rsidR="00E139DA" w:rsidRDefault="00E139DA" w:rsidP="00E139DA">
      <w:pPr>
        <w:pStyle w:val="verse"/>
      </w:pPr>
      <w:r>
        <w:t xml:space="preserve">If we need another </w:t>
      </w:r>
      <w:proofErr w:type="gramStart"/>
      <w:r>
        <w:t>verse  (</w:t>
      </w:r>
      <w:proofErr w:type="spellStart"/>
      <w:proofErr w:type="gramEnd"/>
      <w:r>
        <w:t>i</w:t>
      </w:r>
      <w:proofErr w:type="spellEnd"/>
      <w:r>
        <w:t xml:space="preserve"> think this would be the first one if we do):</w:t>
      </w:r>
    </w:p>
    <w:p w14:paraId="18929EC3" w14:textId="77777777" w:rsidR="00E139DA" w:rsidRDefault="00E139DA" w:rsidP="00E139DA">
      <w:pPr>
        <w:pStyle w:val="verse"/>
      </w:pPr>
      <w:r>
        <w:t>What cha gonna do when summer comes?</w:t>
      </w:r>
      <w:r>
        <w:br/>
        <w:t>Head to the beach and get some sun?</w:t>
      </w:r>
      <w:r>
        <w:br/>
        <w:t>I’ll go see a movie every night</w:t>
      </w:r>
      <w:r>
        <w:br/>
        <w:t>tell my homework it can take a hike</w:t>
      </w:r>
    </w:p>
    <w:p w14:paraId="4BE15FE1" w14:textId="77777777" w:rsidR="00E139DA" w:rsidRDefault="00E139DA" w:rsidP="00E139DA"/>
    <w:p w14:paraId="202807B1" w14:textId="5C3468AE" w:rsidR="00E139DA" w:rsidRDefault="00E139DA" w:rsidP="00E139D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99F64" wp14:editId="7FDD5910">
                <wp:simplePos x="0" y="0"/>
                <wp:positionH relativeFrom="column">
                  <wp:posOffset>546735</wp:posOffset>
                </wp:positionH>
                <wp:positionV relativeFrom="paragraph">
                  <wp:posOffset>3615055</wp:posOffset>
                </wp:positionV>
                <wp:extent cx="5791200" cy="31178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D9CF1" w14:textId="77777777" w:rsidR="00E139DA" w:rsidRDefault="00E139DA" w:rsidP="00E139DA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  <w:r>
                              <w:t>© Kid Pan Alley Music (ASCAP)/</w:t>
                            </w:r>
                            <w:proofErr w:type="spellStart"/>
                            <w:r>
                              <w:t>Zoidsongs</w:t>
                            </w:r>
                            <w:proofErr w:type="spellEnd"/>
                            <w:r>
                              <w:t xml:space="preserve"> (ASCAP) • info@kidpanalley.org</w:t>
                            </w:r>
                          </w:p>
                          <w:p w14:paraId="4FCA8694" w14:textId="77777777" w:rsidR="00E139DA" w:rsidRDefault="00E139DA" w:rsidP="00E13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9F64" id="Text Box 10" o:spid="_x0000_s1027" type="#_x0000_t202" style="position:absolute;margin-left:43.05pt;margin-top:284.65pt;width:456pt;height:24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" filled="f" stroked="f">
                <v:textbox>
                  <w:txbxContent>
                    <w:p w14:paraId="2C8D9CF1" w14:textId="77777777" w:rsidR="00E139DA" w:rsidRDefault="00E139DA" w:rsidP="00E139DA">
                      <w:pPr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  <w:r>
                        <w:t>© Kid Pan Alley Music (ASCAP)/</w:t>
                      </w:r>
                      <w:proofErr w:type="spellStart"/>
                      <w:r>
                        <w:t>Zoidsongs</w:t>
                      </w:r>
                      <w:proofErr w:type="spellEnd"/>
                      <w:r>
                        <w:t xml:space="preserve"> (ASCAP) • info@kidpanalley.org</w:t>
                      </w:r>
                    </w:p>
                    <w:p w14:paraId="4FCA8694" w14:textId="77777777" w:rsidR="00E139DA" w:rsidRDefault="00E139DA" w:rsidP="00E139D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4B1BF8DA" w14:textId="77777777" w:rsidR="00E139DA" w:rsidRPr="00831F88" w:rsidRDefault="00E139DA" w:rsidP="00E139DA">
      <w:pPr>
        <w:pStyle w:val="Title1"/>
      </w:pPr>
      <w:bookmarkStart w:id="0" w:name="_Toc159997276"/>
      <w:bookmarkStart w:id="1" w:name="_Toc200157737"/>
      <w:bookmarkStart w:id="2" w:name="_Toc291600064"/>
      <w:bookmarkStart w:id="3" w:name="_Toc293260557"/>
      <w:bookmarkStart w:id="4" w:name="_Toc294361275"/>
      <w:r w:rsidRPr="00831F88">
        <w:lastRenderedPageBreak/>
        <w:t>Best Friends</w:t>
      </w:r>
      <w:bookmarkEnd w:id="0"/>
      <w:bookmarkEnd w:id="1"/>
      <w:bookmarkEnd w:id="2"/>
      <w:bookmarkEnd w:id="3"/>
      <w:bookmarkEnd w:id="4"/>
    </w:p>
    <w:p w14:paraId="0B269924" w14:textId="77777777" w:rsidR="00E139DA" w:rsidRDefault="00E139DA" w:rsidP="00E139DA">
      <w:pPr>
        <w:pStyle w:val="byline"/>
      </w:pPr>
      <w:bookmarkStart w:id="5" w:name="OLE_LINK7"/>
      <w:bookmarkStart w:id="6" w:name="OLE_LINK8"/>
      <w:bookmarkStart w:id="7" w:name="OLE_LINK3"/>
      <w:bookmarkStart w:id="8" w:name="OLE_LINK4"/>
      <w:bookmarkStart w:id="9" w:name="OLE_LINK5"/>
      <w:bookmarkStart w:id="10" w:name="OLE_LINK6"/>
      <w:r w:rsidRPr="00831F88">
        <w:t xml:space="preserve">Paul Reisler, w/ Celeste </w:t>
      </w:r>
      <w:proofErr w:type="spellStart"/>
      <w:r w:rsidRPr="00831F88">
        <w:t>Krenz</w:t>
      </w:r>
      <w:proofErr w:type="spellEnd"/>
      <w:r w:rsidRPr="00831F88">
        <w:t xml:space="preserve"> &amp; Ms. Young's 3rd Grade, Fannin Elementary</w:t>
      </w:r>
      <w:bookmarkEnd w:id="5"/>
      <w:bookmarkEnd w:id="6"/>
    </w:p>
    <w:p w14:paraId="14DC0495" w14:textId="7B12EF1E" w:rsidR="00124F7B" w:rsidRPr="00831F88" w:rsidRDefault="00124F7B" w:rsidP="00E139DA">
      <w:pPr>
        <w:pStyle w:val="byline"/>
      </w:pPr>
      <w:r>
        <w:t>Featuring Vance Gilbert</w:t>
      </w:r>
    </w:p>
    <w:bookmarkEnd w:id="7"/>
    <w:bookmarkEnd w:id="8"/>
    <w:bookmarkEnd w:id="9"/>
    <w:bookmarkEnd w:id="10"/>
    <w:p w14:paraId="62CDBAAA" w14:textId="77777777" w:rsidR="00E139DA" w:rsidRPr="00831F88" w:rsidRDefault="00E139DA" w:rsidP="00E139DA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097EFBA1" w14:textId="77777777" w:rsidR="00E139DA" w:rsidRPr="0090337E" w:rsidRDefault="00E139DA" w:rsidP="00E139DA">
      <w:pPr>
        <w:pStyle w:val="verse"/>
      </w:pPr>
      <w:r w:rsidRPr="0090337E">
        <w:t xml:space="preserve">I've got </w:t>
      </w:r>
      <w:r>
        <w:t>twelve</w:t>
      </w:r>
      <w:r w:rsidRPr="0090337E">
        <w:t xml:space="preserve"> pet pigeons and a </w:t>
      </w:r>
      <w:proofErr w:type="spellStart"/>
      <w:r w:rsidRPr="0090337E">
        <w:t>chihahua</w:t>
      </w:r>
      <w:proofErr w:type="spellEnd"/>
      <w:r w:rsidRPr="0090337E">
        <w:t xml:space="preserve"> named Mohican</w:t>
      </w:r>
    </w:p>
    <w:p w14:paraId="67880A3B" w14:textId="77777777" w:rsidR="00E139DA" w:rsidRPr="0090337E" w:rsidRDefault="00E139DA" w:rsidP="00E139DA">
      <w:pPr>
        <w:pStyle w:val="verse"/>
      </w:pPr>
      <w:r w:rsidRPr="0090337E">
        <w:t>A few cute fish and a parrot named Maria</w:t>
      </w:r>
    </w:p>
    <w:p w14:paraId="68FD62DB" w14:textId="77777777" w:rsidR="00E139DA" w:rsidRPr="0090337E" w:rsidRDefault="00E139DA" w:rsidP="00E139DA">
      <w:pPr>
        <w:pStyle w:val="verse"/>
      </w:pPr>
      <w:r w:rsidRPr="0090337E">
        <w:t xml:space="preserve">They keep me from getting lonely </w:t>
      </w:r>
    </w:p>
    <w:p w14:paraId="5BC65B33" w14:textId="77777777" w:rsidR="00E139DA" w:rsidRPr="0090337E" w:rsidRDefault="00E139DA" w:rsidP="00E139DA">
      <w:pPr>
        <w:pStyle w:val="verse"/>
      </w:pPr>
      <w:r w:rsidRPr="0090337E">
        <w:t>Since I moved from California</w:t>
      </w:r>
    </w:p>
    <w:p w14:paraId="63A5A617" w14:textId="77777777" w:rsidR="00E139DA" w:rsidRPr="0090337E" w:rsidRDefault="00E139DA" w:rsidP="00E139DA">
      <w:pPr>
        <w:pStyle w:val="verse"/>
      </w:pPr>
      <w:r>
        <w:t>Still</w:t>
      </w:r>
      <w:r w:rsidRPr="0090337E">
        <w:t xml:space="preserve"> my best friend will always be you</w:t>
      </w:r>
    </w:p>
    <w:p w14:paraId="64E1B624" w14:textId="77777777" w:rsidR="00E139DA" w:rsidRPr="0090337E" w:rsidRDefault="00E139DA" w:rsidP="00E139DA">
      <w:pPr>
        <w:pStyle w:val="verse"/>
      </w:pPr>
    </w:p>
    <w:p w14:paraId="42157199" w14:textId="77777777" w:rsidR="00E139DA" w:rsidRPr="0090337E" w:rsidRDefault="00E139DA" w:rsidP="00E139DA">
      <w:pPr>
        <w:pStyle w:val="chorus"/>
      </w:pPr>
      <w:r w:rsidRPr="0090337E">
        <w:t>Best friends, they're always by your side</w:t>
      </w:r>
    </w:p>
    <w:p w14:paraId="4BB3D159" w14:textId="77777777" w:rsidR="00E139DA" w:rsidRPr="0090337E" w:rsidRDefault="00E139DA" w:rsidP="00E139DA">
      <w:pPr>
        <w:pStyle w:val="chorus"/>
      </w:pPr>
      <w:r w:rsidRPr="0090337E">
        <w:t>Best friends, they stand the test of time</w:t>
      </w:r>
    </w:p>
    <w:p w14:paraId="4C732A35" w14:textId="77777777" w:rsidR="00E139DA" w:rsidRPr="0090337E" w:rsidRDefault="00E139DA" w:rsidP="00E139DA">
      <w:pPr>
        <w:pStyle w:val="chorus"/>
      </w:pPr>
      <w:r w:rsidRPr="0090337E">
        <w:t>They cheer you on, Best friends</w:t>
      </w:r>
    </w:p>
    <w:p w14:paraId="79271C26" w14:textId="77777777" w:rsidR="00E139DA" w:rsidRDefault="00E139DA" w:rsidP="00E139DA">
      <w:pPr>
        <w:pStyle w:val="verse"/>
      </w:pPr>
    </w:p>
    <w:p w14:paraId="6C6FE965" w14:textId="77777777" w:rsidR="00E139DA" w:rsidRPr="0090337E" w:rsidRDefault="00E139DA" w:rsidP="00E139DA">
      <w:pPr>
        <w:pStyle w:val="verse"/>
      </w:pPr>
      <w:r w:rsidRPr="0090337E">
        <w:t>So here I am in Dallas, with enough pets to fill a palace</w:t>
      </w:r>
    </w:p>
    <w:p w14:paraId="1C59B0D1" w14:textId="77777777" w:rsidR="00E139DA" w:rsidRPr="0090337E" w:rsidRDefault="00E139DA" w:rsidP="00E139DA">
      <w:pPr>
        <w:pStyle w:val="verse"/>
      </w:pPr>
      <w:r w:rsidRPr="0090337E">
        <w:t>And all I can do is think of you</w:t>
      </w:r>
    </w:p>
    <w:p w14:paraId="37E115C5" w14:textId="77777777" w:rsidR="00E139DA" w:rsidRPr="0090337E" w:rsidRDefault="00E139DA" w:rsidP="00E139DA">
      <w:pPr>
        <w:pStyle w:val="verse"/>
      </w:pPr>
      <w:r w:rsidRPr="0090337E">
        <w:t xml:space="preserve">Now I like macaroni </w:t>
      </w:r>
    </w:p>
    <w:p w14:paraId="510D0A38" w14:textId="77777777" w:rsidR="00E139DA" w:rsidRPr="0090337E" w:rsidRDefault="00E139DA" w:rsidP="00E139DA">
      <w:pPr>
        <w:pStyle w:val="verse"/>
      </w:pPr>
      <w:r w:rsidRPr="0090337E">
        <w:t>And pizza with anchovies</w:t>
      </w:r>
    </w:p>
    <w:p w14:paraId="7C4DF682" w14:textId="77777777" w:rsidR="00E139DA" w:rsidRPr="0090337E" w:rsidRDefault="00E139DA" w:rsidP="00E139DA">
      <w:pPr>
        <w:pStyle w:val="verse"/>
      </w:pPr>
      <w:r>
        <w:t>But</w:t>
      </w:r>
      <w:r w:rsidRPr="0090337E">
        <w:t xml:space="preserve"> my best friend will always be you</w:t>
      </w:r>
    </w:p>
    <w:p w14:paraId="55F6D635" w14:textId="77777777" w:rsidR="00E139DA" w:rsidRPr="0090337E" w:rsidRDefault="00E139DA" w:rsidP="00E139DA">
      <w:pPr>
        <w:pStyle w:val="verse"/>
      </w:pPr>
    </w:p>
    <w:p w14:paraId="79848831" w14:textId="77777777" w:rsidR="00E139DA" w:rsidRPr="0090337E" w:rsidRDefault="00E139DA" w:rsidP="00E139DA">
      <w:pPr>
        <w:pStyle w:val="chorus"/>
      </w:pPr>
      <w:r w:rsidRPr="0090337E">
        <w:t>Best friends, they're always by your side</w:t>
      </w:r>
    </w:p>
    <w:p w14:paraId="6C69B0F1" w14:textId="77777777" w:rsidR="00E139DA" w:rsidRPr="0090337E" w:rsidRDefault="00E139DA" w:rsidP="00E139DA">
      <w:pPr>
        <w:pStyle w:val="chorus"/>
      </w:pPr>
      <w:r w:rsidRPr="0090337E">
        <w:t>Best friends, they stand the test of time</w:t>
      </w:r>
    </w:p>
    <w:p w14:paraId="2DB5F22E" w14:textId="77777777" w:rsidR="00E139DA" w:rsidRPr="0090337E" w:rsidRDefault="00E139DA" w:rsidP="00E139DA">
      <w:pPr>
        <w:pStyle w:val="chorus"/>
      </w:pPr>
      <w:r w:rsidRPr="0090337E">
        <w:t>They cheer you on, Best friends</w:t>
      </w:r>
    </w:p>
    <w:p w14:paraId="3818A674" w14:textId="77777777" w:rsidR="00E139DA" w:rsidRPr="0090337E" w:rsidRDefault="00E139DA" w:rsidP="00E139DA">
      <w:pPr>
        <w:pStyle w:val="verse"/>
      </w:pPr>
    </w:p>
    <w:p w14:paraId="24B67E85" w14:textId="77777777" w:rsidR="00E139DA" w:rsidRPr="0090337E" w:rsidRDefault="00E139DA" w:rsidP="00E139DA">
      <w:pPr>
        <w:pStyle w:val="verse"/>
      </w:pPr>
      <w:r w:rsidRPr="0090337E">
        <w:t>I've got four big diaries, one page for every secret</w:t>
      </w:r>
    </w:p>
    <w:p w14:paraId="082067A5" w14:textId="77777777" w:rsidR="00E139DA" w:rsidRPr="0090337E" w:rsidRDefault="00E139DA" w:rsidP="00E139DA">
      <w:pPr>
        <w:pStyle w:val="verse"/>
      </w:pPr>
      <w:r w:rsidRPr="0090337E">
        <w:t>And the worst kept secret is that I miss you</w:t>
      </w:r>
    </w:p>
    <w:p w14:paraId="5E34E8AD" w14:textId="77777777" w:rsidR="00E139DA" w:rsidRPr="0090337E" w:rsidRDefault="00E139DA" w:rsidP="00E139DA">
      <w:pPr>
        <w:pStyle w:val="verse"/>
      </w:pPr>
      <w:r w:rsidRPr="0090337E">
        <w:t xml:space="preserve">Now it's time to find some new friends, </w:t>
      </w:r>
    </w:p>
    <w:p w14:paraId="2ECF167B" w14:textId="77777777" w:rsidR="00E139DA" w:rsidRPr="0090337E" w:rsidRDefault="00E139DA" w:rsidP="00E139DA">
      <w:pPr>
        <w:pStyle w:val="verse"/>
      </w:pPr>
      <w:r w:rsidRPr="0090337E">
        <w:t>Go to the park and play with them</w:t>
      </w:r>
    </w:p>
    <w:p w14:paraId="599E3A29" w14:textId="77777777" w:rsidR="00E139DA" w:rsidRPr="0090337E" w:rsidRDefault="00E139DA" w:rsidP="00E139DA">
      <w:pPr>
        <w:pStyle w:val="verse"/>
      </w:pPr>
      <w:r>
        <w:t>Still</w:t>
      </w:r>
      <w:r w:rsidRPr="0090337E">
        <w:t xml:space="preserve"> my best friend will always be you</w:t>
      </w:r>
    </w:p>
    <w:p w14:paraId="262A09B1" w14:textId="77777777" w:rsidR="00E139DA" w:rsidRPr="0090337E" w:rsidRDefault="00E139DA" w:rsidP="00E139DA">
      <w:pPr>
        <w:pStyle w:val="verse"/>
      </w:pPr>
    </w:p>
    <w:p w14:paraId="35C29A20" w14:textId="77777777" w:rsidR="00E139DA" w:rsidRPr="0090337E" w:rsidRDefault="00E139DA" w:rsidP="00E139DA">
      <w:pPr>
        <w:pStyle w:val="chorus"/>
      </w:pPr>
      <w:r w:rsidRPr="0090337E">
        <w:t>Best friends, they're always by your side</w:t>
      </w:r>
    </w:p>
    <w:p w14:paraId="059F9AC4" w14:textId="77777777" w:rsidR="00E139DA" w:rsidRPr="0090337E" w:rsidRDefault="00E139DA" w:rsidP="00E139DA">
      <w:pPr>
        <w:pStyle w:val="chorus"/>
      </w:pPr>
      <w:r w:rsidRPr="0090337E">
        <w:t>Best friends, they stand the test of time</w:t>
      </w:r>
    </w:p>
    <w:p w14:paraId="5700FC36" w14:textId="77777777" w:rsidR="00E139DA" w:rsidRPr="0090337E" w:rsidRDefault="00E139DA" w:rsidP="00E139DA">
      <w:pPr>
        <w:pStyle w:val="chorus"/>
      </w:pPr>
      <w:r w:rsidRPr="0090337E">
        <w:t>They cheer you on, Best friends</w:t>
      </w:r>
    </w:p>
    <w:p w14:paraId="5BD8877F" w14:textId="77777777" w:rsidR="00E139DA" w:rsidRPr="0090337E" w:rsidRDefault="00E139DA" w:rsidP="00E139DA">
      <w:pPr>
        <w:pStyle w:val="verse"/>
      </w:pPr>
    </w:p>
    <w:p w14:paraId="1CD2F1D9" w14:textId="77777777" w:rsidR="00E139DA" w:rsidRPr="0090337E" w:rsidRDefault="00E139DA" w:rsidP="00E139DA">
      <w:pPr>
        <w:pStyle w:val="chorus"/>
      </w:pPr>
      <w:r w:rsidRPr="0090337E">
        <w:t>Best friends, they're always by your side</w:t>
      </w:r>
    </w:p>
    <w:p w14:paraId="6394DC16" w14:textId="77777777" w:rsidR="00E139DA" w:rsidRPr="0090337E" w:rsidRDefault="00E139DA" w:rsidP="00E139DA">
      <w:pPr>
        <w:pStyle w:val="chorus"/>
      </w:pPr>
      <w:r w:rsidRPr="0090337E">
        <w:t>Best friends, they stand the test of time</w:t>
      </w:r>
    </w:p>
    <w:p w14:paraId="60CC120E" w14:textId="77777777" w:rsidR="00E139DA" w:rsidRPr="0090337E" w:rsidRDefault="00E139DA" w:rsidP="00E139DA">
      <w:pPr>
        <w:pStyle w:val="chorus"/>
      </w:pPr>
      <w:r w:rsidRPr="0090337E">
        <w:t>They cheer you on, Best friends</w:t>
      </w:r>
    </w:p>
    <w:p w14:paraId="0FDD89AB" w14:textId="77777777" w:rsidR="00E139DA" w:rsidRDefault="00E139DA" w:rsidP="00E139DA">
      <w:pPr>
        <w:pStyle w:val="chorus"/>
      </w:pPr>
      <w:r w:rsidRPr="0090337E">
        <w:t xml:space="preserve">They cheer you on, Best friends </w:t>
      </w:r>
    </w:p>
    <w:p w14:paraId="40F70BC9" w14:textId="77777777" w:rsidR="00E139DA" w:rsidRPr="0090337E" w:rsidRDefault="00E139DA" w:rsidP="00E139DA">
      <w:pPr>
        <w:pStyle w:val="chorus"/>
      </w:pPr>
      <w:r w:rsidRPr="0090337E">
        <w:t xml:space="preserve">They cheer you on, Best friends </w:t>
      </w:r>
    </w:p>
    <w:p w14:paraId="608BED5E" w14:textId="77777777" w:rsidR="00E139DA" w:rsidRPr="0090337E" w:rsidRDefault="00E139DA" w:rsidP="00E139DA">
      <w:pPr>
        <w:autoSpaceDE w:val="0"/>
        <w:autoSpaceDN w:val="0"/>
        <w:adjustRightInd w:val="0"/>
        <w:ind w:firstLine="720"/>
        <w:rPr>
          <w:color w:val="000000"/>
        </w:rPr>
      </w:pPr>
    </w:p>
    <w:p w14:paraId="731E16B2" w14:textId="77777777" w:rsidR="00E139DA" w:rsidRDefault="00E139DA" w:rsidP="00E139DA"/>
    <w:p w14:paraId="6459ABEA" w14:textId="77777777" w:rsidR="00E139DA" w:rsidRPr="0094676A" w:rsidRDefault="00E139DA" w:rsidP="00E139DA">
      <w:pPr>
        <w:pStyle w:val="verse"/>
      </w:pPr>
    </w:p>
    <w:p w14:paraId="1BF5BC10" w14:textId="420AF3A0" w:rsidR="00E139DA" w:rsidRDefault="00E139DA">
      <w:pPr>
        <w:rPr>
          <w:rFonts w:ascii="Helvetica" w:eastAsia="Times New Roman" w:hAnsi="Helvetica" w:cs="Times New Roman"/>
          <w:b/>
          <w:kern w:val="32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0AD25" wp14:editId="77BABEFF">
                <wp:simplePos x="0" y="0"/>
                <wp:positionH relativeFrom="column">
                  <wp:posOffset>470535</wp:posOffset>
                </wp:positionH>
                <wp:positionV relativeFrom="paragraph">
                  <wp:posOffset>2543175</wp:posOffset>
                </wp:positionV>
                <wp:extent cx="5791200" cy="395605"/>
                <wp:effectExtent l="0" t="0" r="0" b="1079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EBE4F" w14:textId="77777777" w:rsidR="00E139DA" w:rsidRDefault="00E139DA" w:rsidP="00E139DA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  <w:r>
                              <w:t>© Kid Pan Alley Music (ASCAP)/</w:t>
                            </w:r>
                            <w:proofErr w:type="spellStart"/>
                            <w:r>
                              <w:t>Zoidsongs</w:t>
                            </w:r>
                            <w:proofErr w:type="spellEnd"/>
                            <w:r>
                              <w:t xml:space="preserve"> (ASCAP) • info@kidpanalley.org</w:t>
                            </w:r>
                          </w:p>
                          <w:p w14:paraId="6FC7D482" w14:textId="77777777" w:rsidR="00E139DA" w:rsidRDefault="00E139DA" w:rsidP="00E13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AD25" id="Text Box 11" o:spid="_x0000_s1028" type="#_x0000_t202" style="position:absolute;margin-left:37.05pt;margin-top:200.25pt;width:456pt;height:31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34BnkCAABi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" filled="f" stroked="f">
                <v:textbox>
                  <w:txbxContent>
                    <w:p w14:paraId="69AEBE4F" w14:textId="77777777" w:rsidR="00E139DA" w:rsidRDefault="00E139DA" w:rsidP="00E139DA">
                      <w:pPr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  <w:r>
                        <w:t>© Kid Pan Alley Music (ASCAP)/</w:t>
                      </w:r>
                      <w:proofErr w:type="spellStart"/>
                      <w:r>
                        <w:t>Zoidsongs</w:t>
                      </w:r>
                      <w:proofErr w:type="spellEnd"/>
                      <w:r>
                        <w:t xml:space="preserve"> (ASCAP) • info@kidpanalley.org</w:t>
                      </w:r>
                    </w:p>
                    <w:p w14:paraId="6FC7D482" w14:textId="77777777" w:rsidR="00E139DA" w:rsidRDefault="00E139DA" w:rsidP="00E139D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2DAC1E6" w14:textId="44C02FC7" w:rsidR="00E139DA" w:rsidRDefault="00E139DA" w:rsidP="00E139DA">
      <w:pPr>
        <w:pStyle w:val="Title1"/>
      </w:pPr>
      <w:r>
        <w:lastRenderedPageBreak/>
        <w:t>Quit This Job</w:t>
      </w:r>
    </w:p>
    <w:p w14:paraId="4F0B524F" w14:textId="77777777" w:rsidR="00124F7B" w:rsidRDefault="00E139DA" w:rsidP="00E139DA">
      <w:pPr>
        <w:pStyle w:val="byline"/>
      </w:pPr>
      <w:r>
        <w:t xml:space="preserve">By Paul Reisler, Tom </w:t>
      </w:r>
      <w:proofErr w:type="spellStart"/>
      <w:r>
        <w:t>Acousti</w:t>
      </w:r>
      <w:proofErr w:type="spellEnd"/>
      <w:r>
        <w:t xml:space="preserve"> &amp; Ms. Griffin’s 3</w:t>
      </w:r>
      <w:r w:rsidRPr="006272C5">
        <w:rPr>
          <w:vertAlign w:val="superscript"/>
        </w:rPr>
        <w:t>rd</w:t>
      </w:r>
      <w:r>
        <w:t xml:space="preserve"> Grade, Francis Elementary</w:t>
      </w:r>
    </w:p>
    <w:p w14:paraId="7D4D7F2D" w14:textId="3997EFEC" w:rsidR="00E139DA" w:rsidRDefault="00124F7B" w:rsidP="00E139DA">
      <w:pPr>
        <w:pStyle w:val="byline"/>
      </w:pPr>
      <w:r>
        <w:t xml:space="preserve">Featuring Steve </w:t>
      </w:r>
      <w:proofErr w:type="spellStart"/>
      <w:r>
        <w:t>Poltz</w:t>
      </w:r>
      <w:proofErr w:type="spellEnd"/>
      <w:r w:rsidR="00E139DA">
        <w:t xml:space="preserve"> </w:t>
      </w:r>
    </w:p>
    <w:p w14:paraId="2114CD65" w14:textId="77777777" w:rsidR="00E139DA" w:rsidRDefault="00E139DA" w:rsidP="00E139DA">
      <w:pPr>
        <w:pStyle w:val="chorus"/>
        <w:rPr>
          <w:rFonts w:asciiTheme="minorHAnsi" w:hAnsiTheme="minorHAnsi"/>
        </w:rPr>
      </w:pPr>
    </w:p>
    <w:p w14:paraId="361872D5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I’m gonna quit this job</w:t>
      </w:r>
    </w:p>
    <w:p w14:paraId="62FA38BB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I’m tired of being a kid</w:t>
      </w:r>
    </w:p>
    <w:p w14:paraId="345F5898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proofErr w:type="spellStart"/>
      <w:r w:rsidRPr="00691EF1">
        <w:rPr>
          <w:rFonts w:asciiTheme="minorHAnsi" w:hAnsiTheme="minorHAnsi"/>
        </w:rPr>
        <w:t>Wanna</w:t>
      </w:r>
      <w:proofErr w:type="spellEnd"/>
      <w:r w:rsidRPr="00691EF1">
        <w:rPr>
          <w:rFonts w:asciiTheme="minorHAnsi" w:hAnsiTheme="minorHAnsi"/>
        </w:rPr>
        <w:t xml:space="preserve"> go to new </w:t>
      </w:r>
      <w:proofErr w:type="spellStart"/>
      <w:r w:rsidRPr="00691EF1">
        <w:rPr>
          <w:rFonts w:asciiTheme="minorHAnsi" w:hAnsiTheme="minorHAnsi"/>
        </w:rPr>
        <w:t>york</w:t>
      </w:r>
      <w:proofErr w:type="spellEnd"/>
      <w:r w:rsidRPr="00691EF1">
        <w:rPr>
          <w:rFonts w:asciiTheme="minorHAnsi" w:hAnsiTheme="minorHAnsi"/>
        </w:rPr>
        <w:t xml:space="preserve"> city</w:t>
      </w:r>
    </w:p>
    <w:p w14:paraId="48D67FF5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And fall in love</w:t>
      </w:r>
    </w:p>
    <w:p w14:paraId="67F7B171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>
        <w:rPr>
          <w:rFonts w:asciiTheme="minorHAnsi" w:hAnsiTheme="minorHAnsi"/>
        </w:rPr>
        <w:t xml:space="preserve">Get </w:t>
      </w:r>
      <w:r w:rsidRPr="00691EF1">
        <w:rPr>
          <w:rFonts w:asciiTheme="minorHAnsi" w:hAnsiTheme="minorHAnsi"/>
        </w:rPr>
        <w:t>some high-top sneakers</w:t>
      </w:r>
    </w:p>
    <w:p w14:paraId="245F3B48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Let my pants hang low</w:t>
      </w:r>
    </w:p>
    <w:p w14:paraId="7471FCF7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 xml:space="preserve">Go everywhere with my underwear </w:t>
      </w:r>
      <w:proofErr w:type="spellStart"/>
      <w:r w:rsidRPr="00691EF1">
        <w:rPr>
          <w:rFonts w:asciiTheme="minorHAnsi" w:hAnsiTheme="minorHAnsi"/>
        </w:rPr>
        <w:t>showin</w:t>
      </w:r>
      <w:proofErr w:type="spellEnd"/>
      <w:r w:rsidRPr="00691EF1">
        <w:rPr>
          <w:rFonts w:asciiTheme="minorHAnsi" w:hAnsiTheme="minorHAnsi"/>
        </w:rPr>
        <w:t>’</w:t>
      </w:r>
    </w:p>
    <w:p w14:paraId="54027854" w14:textId="77777777" w:rsidR="00E139DA" w:rsidRPr="00691EF1" w:rsidRDefault="00E139DA" w:rsidP="00E139DA">
      <w:pPr>
        <w:rPr>
          <w:caps/>
        </w:rPr>
      </w:pPr>
    </w:p>
    <w:p w14:paraId="7DCF1E3B" w14:textId="77777777" w:rsidR="00E139DA" w:rsidRPr="00691EF1" w:rsidRDefault="00E139DA" w:rsidP="00E139DA">
      <w:pPr>
        <w:pStyle w:val="verse"/>
        <w:rPr>
          <w:caps/>
        </w:rPr>
      </w:pPr>
      <w:r w:rsidRPr="00691EF1">
        <w:t xml:space="preserve">I don’t </w:t>
      </w:r>
      <w:proofErr w:type="spellStart"/>
      <w:r w:rsidRPr="00691EF1">
        <w:t>wanna</w:t>
      </w:r>
      <w:proofErr w:type="spellEnd"/>
      <w:r w:rsidRPr="00691EF1">
        <w:t xml:space="preserve"> have to go to school</w:t>
      </w:r>
    </w:p>
    <w:p w14:paraId="0DC7B6F8" w14:textId="77777777" w:rsidR="00E139DA" w:rsidRPr="00691EF1" w:rsidRDefault="00E139DA" w:rsidP="00E139DA">
      <w:pPr>
        <w:pStyle w:val="verse"/>
        <w:rPr>
          <w:caps/>
        </w:rPr>
      </w:pPr>
      <w:r w:rsidRPr="00691EF1">
        <w:t xml:space="preserve">Don’t need no </w:t>
      </w:r>
      <w:proofErr w:type="spellStart"/>
      <w:r w:rsidRPr="00691EF1">
        <w:t>stinkin</w:t>
      </w:r>
      <w:proofErr w:type="spellEnd"/>
      <w:r w:rsidRPr="00691EF1">
        <w:t xml:space="preserve">’ </w:t>
      </w:r>
      <w:r>
        <w:t xml:space="preserve">stupid </w:t>
      </w:r>
      <w:r w:rsidRPr="00691EF1">
        <w:t>grammar rules</w:t>
      </w:r>
    </w:p>
    <w:p w14:paraId="41C3138C" w14:textId="77777777" w:rsidR="00E139DA" w:rsidRPr="00691EF1" w:rsidRDefault="00E139DA" w:rsidP="00E139DA">
      <w:pPr>
        <w:pStyle w:val="verse"/>
        <w:rPr>
          <w:caps/>
        </w:rPr>
      </w:pPr>
      <w:r w:rsidRPr="00691EF1">
        <w:t xml:space="preserve">I </w:t>
      </w:r>
      <w:proofErr w:type="spellStart"/>
      <w:r w:rsidRPr="00691EF1">
        <w:t>wanna</w:t>
      </w:r>
      <w:proofErr w:type="spellEnd"/>
      <w:r w:rsidRPr="00691EF1">
        <w:t xml:space="preserve"> learn to speak </w:t>
      </w:r>
      <w:proofErr w:type="spellStart"/>
      <w:r w:rsidRPr="00691EF1">
        <w:t>spanish</w:t>
      </w:r>
      <w:proofErr w:type="spellEnd"/>
      <w:r w:rsidRPr="00691EF1">
        <w:t xml:space="preserve"> and </w:t>
      </w:r>
      <w:proofErr w:type="spellStart"/>
      <w:r w:rsidRPr="00691EF1">
        <w:t>chinese</w:t>
      </w:r>
      <w:proofErr w:type="spellEnd"/>
      <w:r w:rsidRPr="00691EF1">
        <w:t xml:space="preserve"> too</w:t>
      </w:r>
    </w:p>
    <w:p w14:paraId="73D1B853" w14:textId="77777777" w:rsidR="00E139DA" w:rsidRPr="00691EF1" w:rsidRDefault="00E139DA" w:rsidP="00E139DA">
      <w:pPr>
        <w:pStyle w:val="verse"/>
        <w:rPr>
          <w:caps/>
        </w:rPr>
      </w:pPr>
      <w:proofErr w:type="spellStart"/>
      <w:r w:rsidRPr="00691EF1">
        <w:t>Habla</w:t>
      </w:r>
      <w:proofErr w:type="spellEnd"/>
      <w:r w:rsidRPr="00691EF1">
        <w:t xml:space="preserve"> </w:t>
      </w:r>
      <w:proofErr w:type="spellStart"/>
      <w:r w:rsidRPr="00691EF1">
        <w:t>español</w:t>
      </w:r>
      <w:proofErr w:type="spellEnd"/>
      <w:r w:rsidRPr="00691EF1">
        <w:t xml:space="preserve"> while eating egg drop soup</w:t>
      </w:r>
    </w:p>
    <w:p w14:paraId="4F993985" w14:textId="77777777" w:rsidR="00E139DA" w:rsidRPr="00691EF1" w:rsidRDefault="00E139DA" w:rsidP="00E139DA">
      <w:pPr>
        <w:pStyle w:val="verse"/>
        <w:rPr>
          <w:caps/>
        </w:rPr>
      </w:pPr>
      <w:r w:rsidRPr="00691EF1">
        <w:t>I’m ready to fly the coop</w:t>
      </w:r>
    </w:p>
    <w:p w14:paraId="44407669" w14:textId="77777777" w:rsidR="00E139DA" w:rsidRPr="00691EF1" w:rsidRDefault="00E139DA" w:rsidP="00E139DA">
      <w:pPr>
        <w:pStyle w:val="verse"/>
        <w:rPr>
          <w:caps/>
        </w:rPr>
      </w:pPr>
      <w:r w:rsidRPr="00691EF1">
        <w:t xml:space="preserve">Yes, </w:t>
      </w:r>
      <w:proofErr w:type="spellStart"/>
      <w:r w:rsidRPr="00691EF1">
        <w:t>i’m</w:t>
      </w:r>
      <w:proofErr w:type="spellEnd"/>
      <w:r w:rsidRPr="00691EF1">
        <w:t xml:space="preserve"> ready to fly the coop</w:t>
      </w:r>
    </w:p>
    <w:p w14:paraId="780B84D7" w14:textId="77777777" w:rsidR="00E139DA" w:rsidRPr="00691EF1" w:rsidRDefault="00E139DA" w:rsidP="00E139DA">
      <w:pPr>
        <w:rPr>
          <w:caps/>
        </w:rPr>
      </w:pPr>
    </w:p>
    <w:p w14:paraId="6CF41F1E" w14:textId="77777777" w:rsidR="00E139DA" w:rsidRPr="00691EF1" w:rsidRDefault="00E139DA" w:rsidP="00E139DA">
      <w:pPr>
        <w:pStyle w:val="bridge"/>
        <w:rPr>
          <w:caps/>
        </w:rPr>
      </w:pPr>
      <w:r w:rsidRPr="00691EF1">
        <w:t>No one’s gonna be the boss of me</w:t>
      </w:r>
    </w:p>
    <w:p w14:paraId="6C5ABB34" w14:textId="77777777" w:rsidR="00E139DA" w:rsidRPr="00691EF1" w:rsidRDefault="00E139DA" w:rsidP="00E139DA">
      <w:pPr>
        <w:pStyle w:val="bridge"/>
        <w:rPr>
          <w:caps/>
        </w:rPr>
      </w:pPr>
      <w:r w:rsidRPr="00691EF1">
        <w:t xml:space="preserve">I am who </w:t>
      </w:r>
      <w:proofErr w:type="spellStart"/>
      <w:r w:rsidRPr="00691EF1">
        <w:t>i</w:t>
      </w:r>
      <w:proofErr w:type="spellEnd"/>
      <w:r w:rsidRPr="00691EF1">
        <w:t xml:space="preserve"> am with no apology</w:t>
      </w:r>
    </w:p>
    <w:p w14:paraId="6FCCBD16" w14:textId="77777777" w:rsidR="00E139DA" w:rsidRPr="00691EF1" w:rsidRDefault="00E139DA" w:rsidP="00E139DA">
      <w:pPr>
        <w:rPr>
          <w:caps/>
        </w:rPr>
      </w:pPr>
    </w:p>
    <w:p w14:paraId="1C7EF74C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I’m gonna quit this job</w:t>
      </w:r>
    </w:p>
    <w:p w14:paraId="4DE1CD4A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I’m tired of being a kid</w:t>
      </w:r>
    </w:p>
    <w:p w14:paraId="6A8D6FF0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proofErr w:type="spellStart"/>
      <w:r w:rsidRPr="00691EF1">
        <w:rPr>
          <w:rFonts w:asciiTheme="minorHAnsi" w:hAnsiTheme="minorHAnsi"/>
        </w:rPr>
        <w:t>Wanna</w:t>
      </w:r>
      <w:proofErr w:type="spellEnd"/>
      <w:r w:rsidRPr="00691EF1">
        <w:rPr>
          <w:rFonts w:asciiTheme="minorHAnsi" w:hAnsiTheme="minorHAnsi"/>
        </w:rPr>
        <w:t xml:space="preserve"> go to new </w:t>
      </w:r>
      <w:proofErr w:type="spellStart"/>
      <w:r w:rsidRPr="00691EF1">
        <w:rPr>
          <w:rFonts w:asciiTheme="minorHAnsi" w:hAnsiTheme="minorHAnsi"/>
        </w:rPr>
        <w:t>york</w:t>
      </w:r>
      <w:proofErr w:type="spellEnd"/>
      <w:r w:rsidRPr="00691EF1">
        <w:rPr>
          <w:rFonts w:asciiTheme="minorHAnsi" w:hAnsiTheme="minorHAnsi"/>
        </w:rPr>
        <w:t xml:space="preserve"> city</w:t>
      </w:r>
    </w:p>
    <w:p w14:paraId="4F0C4525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And fall in love</w:t>
      </w:r>
    </w:p>
    <w:p w14:paraId="24C5790E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Get a new haircut</w:t>
      </w:r>
    </w:p>
    <w:p w14:paraId="46C1D50B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And a bunch of new friends</w:t>
      </w:r>
    </w:p>
    <w:p w14:paraId="1516E15D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Gonna burn that candle from both ends</w:t>
      </w:r>
    </w:p>
    <w:p w14:paraId="29D06283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</w:p>
    <w:p w14:paraId="3A5FF822" w14:textId="77777777" w:rsidR="00E139DA" w:rsidRPr="00691EF1" w:rsidRDefault="00E139DA" w:rsidP="00E139DA">
      <w:pPr>
        <w:pStyle w:val="verse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 xml:space="preserve">I don’t </w:t>
      </w:r>
      <w:proofErr w:type="spellStart"/>
      <w:r w:rsidRPr="00691EF1">
        <w:rPr>
          <w:rFonts w:asciiTheme="minorHAnsi" w:hAnsiTheme="minorHAnsi"/>
        </w:rPr>
        <w:t>wanna</w:t>
      </w:r>
      <w:proofErr w:type="spellEnd"/>
      <w:r w:rsidRPr="00691EF1">
        <w:rPr>
          <w:rFonts w:asciiTheme="minorHAnsi" w:hAnsiTheme="minorHAnsi"/>
        </w:rPr>
        <w:t xml:space="preserve"> have to mop the floor</w:t>
      </w:r>
    </w:p>
    <w:p w14:paraId="0EBF0134" w14:textId="77777777" w:rsidR="00E139DA" w:rsidRPr="00691EF1" w:rsidRDefault="00E139DA" w:rsidP="00E139DA">
      <w:pPr>
        <w:pStyle w:val="verse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Life in this burg makes me really bored</w:t>
      </w:r>
    </w:p>
    <w:p w14:paraId="509DDAFE" w14:textId="77777777" w:rsidR="00E139DA" w:rsidRPr="00691EF1" w:rsidRDefault="00E139DA" w:rsidP="00E139DA">
      <w:pPr>
        <w:pStyle w:val="verse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 xml:space="preserve">I </w:t>
      </w:r>
      <w:proofErr w:type="spellStart"/>
      <w:r w:rsidRPr="00691EF1">
        <w:rPr>
          <w:rFonts w:asciiTheme="minorHAnsi" w:hAnsiTheme="minorHAnsi"/>
        </w:rPr>
        <w:t>wanna</w:t>
      </w:r>
      <w:proofErr w:type="spellEnd"/>
      <w:r w:rsidRPr="00691EF1">
        <w:rPr>
          <w:rFonts w:asciiTheme="minorHAnsi" w:hAnsiTheme="minorHAnsi"/>
        </w:rPr>
        <w:t xml:space="preserve"> bit</w:t>
      </w:r>
      <w:r>
        <w:rPr>
          <w:rFonts w:asciiTheme="minorHAnsi" w:hAnsiTheme="minorHAnsi"/>
        </w:rPr>
        <w:t>e</w:t>
      </w:r>
      <w:r w:rsidRPr="00691EF1">
        <w:rPr>
          <w:rFonts w:asciiTheme="minorHAnsi" w:hAnsiTheme="minorHAnsi"/>
        </w:rPr>
        <w:t xml:space="preserve"> the big apple cause my future’s clear</w:t>
      </w:r>
    </w:p>
    <w:p w14:paraId="52E71777" w14:textId="77777777" w:rsidR="00E139DA" w:rsidRPr="00691EF1" w:rsidRDefault="00E139DA" w:rsidP="00E139DA">
      <w:pPr>
        <w:pStyle w:val="verse"/>
        <w:rPr>
          <w:rFonts w:asciiTheme="minorHAnsi" w:hAnsiTheme="minorHAnsi"/>
          <w:caps/>
        </w:rPr>
      </w:pPr>
      <w:r>
        <w:rPr>
          <w:rFonts w:asciiTheme="minorHAnsi" w:hAnsiTheme="minorHAnsi"/>
        </w:rPr>
        <w:t>Gonna</w:t>
      </w:r>
      <w:r w:rsidRPr="00691EF1">
        <w:rPr>
          <w:rFonts w:asciiTheme="minorHAnsi" w:hAnsiTheme="minorHAnsi"/>
        </w:rPr>
        <w:t xml:space="preserve"> walk down a street where no one thinks </w:t>
      </w:r>
      <w:proofErr w:type="spellStart"/>
      <w:r w:rsidRPr="00691EF1">
        <w:rPr>
          <w:rFonts w:asciiTheme="minorHAnsi" w:hAnsiTheme="minorHAnsi"/>
        </w:rPr>
        <w:t>i’m</w:t>
      </w:r>
      <w:proofErr w:type="spellEnd"/>
      <w:r w:rsidRPr="00691EF1">
        <w:rPr>
          <w:rFonts w:asciiTheme="minorHAnsi" w:hAnsiTheme="minorHAnsi"/>
        </w:rPr>
        <w:t xml:space="preserve"> weird</w:t>
      </w:r>
    </w:p>
    <w:p w14:paraId="067C1E3B" w14:textId="77777777" w:rsidR="00E139DA" w:rsidRPr="00691EF1" w:rsidRDefault="00E139DA" w:rsidP="00E139DA">
      <w:pPr>
        <w:pStyle w:val="verse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 xml:space="preserve">Tell my momma </w:t>
      </w:r>
      <w:proofErr w:type="spellStart"/>
      <w:r w:rsidRPr="00691EF1">
        <w:rPr>
          <w:rFonts w:asciiTheme="minorHAnsi" w:hAnsiTheme="minorHAnsi"/>
        </w:rPr>
        <w:t>i’m</w:t>
      </w:r>
      <w:proofErr w:type="spellEnd"/>
      <w:r w:rsidRPr="00691EF1">
        <w:rPr>
          <w:rFonts w:asciiTheme="minorHAnsi" w:hAnsiTheme="minorHAnsi"/>
        </w:rPr>
        <w:t xml:space="preserve"> out of here</w:t>
      </w:r>
    </w:p>
    <w:p w14:paraId="62A0636C" w14:textId="77777777" w:rsidR="00E139DA" w:rsidRPr="00691EF1" w:rsidRDefault="00E139DA" w:rsidP="00E139DA">
      <w:pPr>
        <w:pStyle w:val="verse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 xml:space="preserve">Tell my momma </w:t>
      </w:r>
      <w:proofErr w:type="spellStart"/>
      <w:r w:rsidRPr="00691EF1">
        <w:rPr>
          <w:rFonts w:asciiTheme="minorHAnsi" w:hAnsiTheme="minorHAnsi"/>
        </w:rPr>
        <w:t>i’m</w:t>
      </w:r>
      <w:proofErr w:type="spellEnd"/>
      <w:r w:rsidRPr="00691EF1">
        <w:rPr>
          <w:rFonts w:asciiTheme="minorHAnsi" w:hAnsiTheme="minorHAnsi"/>
        </w:rPr>
        <w:t xml:space="preserve"> out of here</w:t>
      </w:r>
    </w:p>
    <w:p w14:paraId="3E130398" w14:textId="77777777" w:rsidR="00E139DA" w:rsidRPr="00691EF1" w:rsidRDefault="00E139DA" w:rsidP="00E139DA">
      <w:pPr>
        <w:pStyle w:val="verse"/>
        <w:rPr>
          <w:rFonts w:asciiTheme="minorHAnsi" w:hAnsiTheme="minorHAnsi"/>
          <w:caps/>
        </w:rPr>
      </w:pPr>
    </w:p>
    <w:p w14:paraId="7A7DC47E" w14:textId="77777777" w:rsidR="00E139DA" w:rsidRPr="00691EF1" w:rsidRDefault="00E139DA" w:rsidP="00E139DA">
      <w:pPr>
        <w:pStyle w:val="bridge"/>
        <w:rPr>
          <w:caps/>
        </w:rPr>
      </w:pPr>
      <w:r w:rsidRPr="00691EF1">
        <w:t>No one’s gonna be the boss of me</w:t>
      </w:r>
    </w:p>
    <w:p w14:paraId="45E813A7" w14:textId="77777777" w:rsidR="00E139DA" w:rsidRPr="00691EF1" w:rsidRDefault="00E139DA" w:rsidP="00E139DA">
      <w:pPr>
        <w:pStyle w:val="bridge"/>
        <w:rPr>
          <w:caps/>
        </w:rPr>
      </w:pPr>
      <w:r w:rsidRPr="00691EF1">
        <w:t xml:space="preserve">I am who </w:t>
      </w:r>
      <w:proofErr w:type="spellStart"/>
      <w:r w:rsidRPr="00691EF1">
        <w:t>i</w:t>
      </w:r>
      <w:proofErr w:type="spellEnd"/>
      <w:r w:rsidRPr="00691EF1">
        <w:t xml:space="preserve"> am with no apology</w:t>
      </w:r>
    </w:p>
    <w:p w14:paraId="7346CD80" w14:textId="77777777" w:rsidR="00E139DA" w:rsidRPr="00691EF1" w:rsidRDefault="00E139DA" w:rsidP="00E139DA">
      <w:pPr>
        <w:pStyle w:val="bridge"/>
        <w:rPr>
          <w:caps/>
        </w:rPr>
      </w:pPr>
    </w:p>
    <w:p w14:paraId="7E468D8D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I’m gonna quit this job</w:t>
      </w:r>
    </w:p>
    <w:p w14:paraId="73B14358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I’m tired of being a kid</w:t>
      </w:r>
    </w:p>
    <w:p w14:paraId="7271812D" w14:textId="2F93E881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proofErr w:type="spellStart"/>
      <w:r>
        <w:rPr>
          <w:rFonts w:asciiTheme="minorHAnsi" w:hAnsiTheme="minorHAnsi"/>
        </w:rPr>
        <w:t>Wanna</w:t>
      </w:r>
      <w:proofErr w:type="spellEnd"/>
      <w:r w:rsidRPr="00691EF1">
        <w:rPr>
          <w:rFonts w:asciiTheme="minorHAnsi" w:hAnsiTheme="minorHAnsi"/>
        </w:rPr>
        <w:t xml:space="preserve"> go to </w:t>
      </w:r>
      <w:r>
        <w:rPr>
          <w:rFonts w:asciiTheme="minorHAnsi" w:hAnsiTheme="minorHAnsi"/>
        </w:rPr>
        <w:t>N</w:t>
      </w:r>
      <w:r w:rsidRPr="00691EF1">
        <w:rPr>
          <w:rFonts w:asciiTheme="minorHAnsi" w:hAnsiTheme="minorHAnsi"/>
        </w:rPr>
        <w:t xml:space="preserve">ew </w:t>
      </w:r>
      <w:r>
        <w:rPr>
          <w:rFonts w:asciiTheme="minorHAnsi" w:hAnsiTheme="minorHAnsi"/>
        </w:rPr>
        <w:t>Y</w:t>
      </w:r>
      <w:r w:rsidRPr="00691EF1">
        <w:rPr>
          <w:rFonts w:asciiTheme="minorHAnsi" w:hAnsiTheme="minorHAnsi"/>
        </w:rPr>
        <w:t>ork city</w:t>
      </w:r>
    </w:p>
    <w:p w14:paraId="07757F15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 w:rsidRPr="00691EF1">
        <w:rPr>
          <w:rFonts w:asciiTheme="minorHAnsi" w:hAnsiTheme="minorHAnsi"/>
        </w:rPr>
        <w:t>And fall in love</w:t>
      </w:r>
    </w:p>
    <w:p w14:paraId="4198F31D" w14:textId="77777777" w:rsidR="00E139DA" w:rsidRPr="00691EF1" w:rsidRDefault="00E139DA" w:rsidP="00E139DA">
      <w:pPr>
        <w:pStyle w:val="chorus"/>
        <w:rPr>
          <w:rFonts w:asciiTheme="minorHAnsi" w:hAnsiTheme="minorHAnsi"/>
          <w:caps/>
        </w:rPr>
      </w:pPr>
      <w:r>
        <w:rPr>
          <w:rFonts w:asciiTheme="minorHAnsi" w:hAnsiTheme="minorHAnsi"/>
        </w:rPr>
        <w:t>Gonna</w:t>
      </w:r>
      <w:r w:rsidRPr="00691EF1">
        <w:rPr>
          <w:rFonts w:asciiTheme="minorHAnsi" w:hAnsiTheme="minorHAnsi"/>
        </w:rPr>
        <w:t xml:space="preserve"> bit</w:t>
      </w:r>
      <w:r>
        <w:rPr>
          <w:rFonts w:asciiTheme="minorHAnsi" w:hAnsiTheme="minorHAnsi"/>
        </w:rPr>
        <w:t>e</w:t>
      </w:r>
      <w:r w:rsidRPr="00691EF1">
        <w:rPr>
          <w:rFonts w:asciiTheme="minorHAnsi" w:hAnsiTheme="minorHAnsi"/>
        </w:rPr>
        <w:t xml:space="preserve"> th</w:t>
      </w:r>
      <w:r>
        <w:rPr>
          <w:rFonts w:asciiTheme="minorHAnsi" w:hAnsiTheme="minorHAnsi"/>
        </w:rPr>
        <w:t>at</w:t>
      </w:r>
      <w:r w:rsidRPr="00691EF1">
        <w:rPr>
          <w:rFonts w:asciiTheme="minorHAnsi" w:hAnsiTheme="minorHAnsi"/>
        </w:rPr>
        <w:t xml:space="preserve"> big apple and fall in love</w:t>
      </w:r>
    </w:p>
    <w:p w14:paraId="23B37900" w14:textId="77777777" w:rsidR="00E139DA" w:rsidRPr="00691EF1" w:rsidRDefault="00E139DA" w:rsidP="00E139DA">
      <w:pPr>
        <w:rPr>
          <w:caps/>
        </w:rPr>
      </w:pPr>
    </w:p>
    <w:p w14:paraId="3735CA32" w14:textId="0942BB93" w:rsidR="00E139DA" w:rsidRDefault="00E139DA" w:rsidP="00E139DA">
      <w:pPr>
        <w:rPr>
          <w:rFonts w:ascii="Hoefler Text" w:eastAsia="ヒラギノ角ゴ Pro W3" w:hAnsi="Hoefler Tex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547D96" wp14:editId="4EA9F76A">
                <wp:simplePos x="0" y="0"/>
                <wp:positionH relativeFrom="column">
                  <wp:posOffset>470535</wp:posOffset>
                </wp:positionH>
                <wp:positionV relativeFrom="paragraph">
                  <wp:posOffset>1196340</wp:posOffset>
                </wp:positionV>
                <wp:extent cx="5791200" cy="31178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4528" w14:textId="77777777" w:rsidR="00E139DA" w:rsidRDefault="00E139DA" w:rsidP="00E139DA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  <w:r>
                              <w:t>© Kid Pan Alley Music (ASCAP)/</w:t>
                            </w:r>
                            <w:proofErr w:type="spellStart"/>
                            <w:r>
                              <w:t>Zoidsongs</w:t>
                            </w:r>
                            <w:proofErr w:type="spellEnd"/>
                            <w:r>
                              <w:t xml:space="preserve"> (ASCAP) • info@kidpanalley.org</w:t>
                            </w:r>
                          </w:p>
                          <w:p w14:paraId="39EFE793" w14:textId="77777777" w:rsidR="00E139DA" w:rsidRDefault="00E139DA" w:rsidP="00E13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7D96" id="Text Box 12" o:spid="_x0000_s1029" type="#_x0000_t202" style="position:absolute;margin-left:37.05pt;margin-top:94.2pt;width:456pt;height:24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" filled="f" stroked="f">
                <v:textbox>
                  <w:txbxContent>
                    <w:p w14:paraId="523E4528" w14:textId="77777777" w:rsidR="00E139DA" w:rsidRDefault="00E139DA" w:rsidP="00E139DA">
                      <w:pPr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  <w:r>
                        <w:t>© Kid Pan Alley Music (ASCAP)/</w:t>
                      </w:r>
                      <w:proofErr w:type="spellStart"/>
                      <w:r>
                        <w:t>Zoidsongs</w:t>
                      </w:r>
                      <w:proofErr w:type="spellEnd"/>
                      <w:r>
                        <w:t xml:space="preserve"> (ASCAP) • info@kidpanalley.org</w:t>
                      </w:r>
                    </w:p>
                    <w:p w14:paraId="39EFE793" w14:textId="77777777" w:rsidR="00E139DA" w:rsidRDefault="00E139DA" w:rsidP="00E139D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5345E34" w14:textId="77777777" w:rsidR="00E139DA" w:rsidRPr="007D1A49" w:rsidRDefault="00E139DA" w:rsidP="00E139DA">
      <w:pPr>
        <w:pStyle w:val="Title1"/>
      </w:pPr>
      <w:r>
        <w:lastRenderedPageBreak/>
        <w:t xml:space="preserve">I’ve Got an Apple Pie in My Book Bag </w:t>
      </w:r>
    </w:p>
    <w:p w14:paraId="250EDD77" w14:textId="77777777" w:rsidR="00E139DA" w:rsidRDefault="00E139DA" w:rsidP="00E139DA">
      <w:pPr>
        <w:pStyle w:val="byline"/>
      </w:pPr>
      <w:r w:rsidRPr="007D1A49">
        <w:t xml:space="preserve">By Paul Reisler, Maureen </w:t>
      </w:r>
      <w:proofErr w:type="spellStart"/>
      <w:r w:rsidRPr="007D1A49">
        <w:t>Andary</w:t>
      </w:r>
      <w:proofErr w:type="spellEnd"/>
      <w:r w:rsidRPr="007D1A49">
        <w:t xml:space="preserve"> </w:t>
      </w:r>
      <w:r>
        <w:t xml:space="preserve">&amp; </w:t>
      </w:r>
      <w:r w:rsidRPr="007D1A49">
        <w:t>Ms. Copeland's Kindergarten Class</w:t>
      </w:r>
      <w:r>
        <w:t xml:space="preserve">, </w:t>
      </w:r>
      <w:r w:rsidRPr="007D1A49">
        <w:t>Moten Elementary</w:t>
      </w:r>
    </w:p>
    <w:p w14:paraId="5955130F" w14:textId="2FC90D2D" w:rsidR="00124F7B" w:rsidRPr="007D1A49" w:rsidRDefault="00124F7B" w:rsidP="00E139DA">
      <w:pPr>
        <w:pStyle w:val="byline"/>
      </w:pPr>
      <w:r>
        <w:t>Featuring Lisa Loeb</w:t>
      </w:r>
    </w:p>
    <w:p w14:paraId="4652D946" w14:textId="77777777" w:rsidR="00E139DA" w:rsidRPr="007D1A49" w:rsidRDefault="00E139DA" w:rsidP="00E139DA"/>
    <w:p w14:paraId="7366315C" w14:textId="77777777" w:rsidR="00E139DA" w:rsidRPr="007D1A49" w:rsidRDefault="00E139DA" w:rsidP="00E139DA">
      <w:pPr>
        <w:pStyle w:val="chorus"/>
      </w:pPr>
      <w:r w:rsidRPr="007D1A49">
        <w:t xml:space="preserve">I've got an apple pie in my </w:t>
      </w:r>
      <w:proofErr w:type="spellStart"/>
      <w:r w:rsidRPr="007D1A49">
        <w:t>bookbag</w:t>
      </w:r>
      <w:proofErr w:type="spellEnd"/>
    </w:p>
    <w:p w14:paraId="32809BF2" w14:textId="77777777" w:rsidR="00E139DA" w:rsidRPr="007D1A49" w:rsidRDefault="00E139DA" w:rsidP="00E139DA">
      <w:pPr>
        <w:pStyle w:val="chorus"/>
      </w:pPr>
      <w:r w:rsidRPr="007D1A49">
        <w:t>and it tastes a whole lot better than homework</w:t>
      </w:r>
    </w:p>
    <w:p w14:paraId="0AEB60C5" w14:textId="77777777" w:rsidR="00E139DA" w:rsidRPr="007D1A49" w:rsidRDefault="00E139DA" w:rsidP="00E139DA">
      <w:pPr>
        <w:pStyle w:val="chorus"/>
      </w:pPr>
      <w:r w:rsidRPr="007D1A49">
        <w:t>I made it just for you</w:t>
      </w:r>
    </w:p>
    <w:p w14:paraId="02EC0E7B" w14:textId="77777777" w:rsidR="00E139DA" w:rsidRPr="007D1A49" w:rsidRDefault="00E139DA" w:rsidP="00E139DA">
      <w:pPr>
        <w:pStyle w:val="chorus"/>
      </w:pPr>
      <w:r w:rsidRPr="007D1A49">
        <w:t xml:space="preserve">but I'll have some too </w:t>
      </w:r>
    </w:p>
    <w:p w14:paraId="34F43EE7" w14:textId="77777777" w:rsidR="00E139DA" w:rsidRPr="007D1A49" w:rsidRDefault="00E139DA" w:rsidP="00E139DA">
      <w:pPr>
        <w:pStyle w:val="chorus"/>
      </w:pPr>
      <w:r w:rsidRPr="007D1A49">
        <w:t>Apple Pie</w:t>
      </w:r>
    </w:p>
    <w:p w14:paraId="191E02EF" w14:textId="77777777" w:rsidR="00E139DA" w:rsidRPr="007D1A49" w:rsidRDefault="00E139DA" w:rsidP="00E139DA">
      <w:pPr>
        <w:pStyle w:val="chorus"/>
      </w:pPr>
    </w:p>
    <w:p w14:paraId="2F633B3B" w14:textId="77777777" w:rsidR="00E139DA" w:rsidRPr="007D1A49" w:rsidRDefault="00E139DA" w:rsidP="00E139DA">
      <w:pPr>
        <w:pStyle w:val="verse"/>
      </w:pPr>
      <w:r w:rsidRPr="007D1A49">
        <w:t>First I pick some apples</w:t>
      </w:r>
    </w:p>
    <w:p w14:paraId="0CE406F3" w14:textId="77777777" w:rsidR="00E139DA" w:rsidRPr="007D1A49" w:rsidRDefault="00E139DA" w:rsidP="00E139DA">
      <w:pPr>
        <w:pStyle w:val="verse"/>
      </w:pPr>
      <w:r w:rsidRPr="007D1A49">
        <w:t>and then I cut '</w:t>
      </w:r>
      <w:proofErr w:type="spellStart"/>
      <w:r w:rsidRPr="007D1A49">
        <w:t>em</w:t>
      </w:r>
      <w:proofErr w:type="spellEnd"/>
      <w:r w:rsidRPr="007D1A49">
        <w:t xml:space="preserve"> up</w:t>
      </w:r>
    </w:p>
    <w:p w14:paraId="22EB5AD1" w14:textId="77777777" w:rsidR="00E139DA" w:rsidRPr="007D1A49" w:rsidRDefault="00E139DA" w:rsidP="00E139DA">
      <w:pPr>
        <w:pStyle w:val="verse"/>
      </w:pPr>
      <w:r w:rsidRPr="007D1A49">
        <w:t>I mix '</w:t>
      </w:r>
      <w:proofErr w:type="spellStart"/>
      <w:r w:rsidRPr="007D1A49">
        <w:t>em</w:t>
      </w:r>
      <w:proofErr w:type="spellEnd"/>
      <w:r w:rsidRPr="007D1A49">
        <w:t xml:space="preserve"> in a bowl</w:t>
      </w:r>
    </w:p>
    <w:p w14:paraId="3A07C2CB" w14:textId="77777777" w:rsidR="00E139DA" w:rsidRPr="007D1A49" w:rsidRDefault="00E139DA" w:rsidP="00E139DA">
      <w:pPr>
        <w:pStyle w:val="verse"/>
      </w:pPr>
      <w:r w:rsidRPr="007D1A49">
        <w:t>and then I add a cup</w:t>
      </w:r>
    </w:p>
    <w:p w14:paraId="56C8A86E" w14:textId="77777777" w:rsidR="00E139DA" w:rsidRPr="007D1A49" w:rsidRDefault="00E139DA" w:rsidP="00E139DA">
      <w:pPr>
        <w:pStyle w:val="verse"/>
      </w:pPr>
      <w:r w:rsidRPr="007D1A49">
        <w:t>of sugar and spice</w:t>
      </w:r>
    </w:p>
    <w:p w14:paraId="6AF27720" w14:textId="77777777" w:rsidR="00E139DA" w:rsidRPr="007D1A49" w:rsidRDefault="00E139DA" w:rsidP="00E139DA">
      <w:pPr>
        <w:pStyle w:val="verse"/>
      </w:pPr>
      <w:r w:rsidRPr="007D1A49">
        <w:t>mmm that smells nice</w:t>
      </w:r>
    </w:p>
    <w:p w14:paraId="72D0E76E" w14:textId="77777777" w:rsidR="00E139DA" w:rsidRPr="007D1A49" w:rsidRDefault="00E139DA" w:rsidP="00E139DA">
      <w:pPr>
        <w:pStyle w:val="verse"/>
      </w:pPr>
      <w:r w:rsidRPr="007D1A49">
        <w:t>apple pie</w:t>
      </w:r>
    </w:p>
    <w:p w14:paraId="534B5AE0" w14:textId="77777777" w:rsidR="00E139DA" w:rsidRPr="007D1A49" w:rsidRDefault="00E139DA" w:rsidP="00E139DA">
      <w:pPr>
        <w:pStyle w:val="chorus"/>
      </w:pPr>
    </w:p>
    <w:p w14:paraId="0CEA1D38" w14:textId="77777777" w:rsidR="00E139DA" w:rsidRPr="007D1A49" w:rsidRDefault="00E139DA" w:rsidP="00E139DA">
      <w:pPr>
        <w:pStyle w:val="chorus"/>
      </w:pPr>
      <w:r w:rsidRPr="007D1A49">
        <w:t xml:space="preserve">I've got an apple pie in my </w:t>
      </w:r>
      <w:proofErr w:type="spellStart"/>
      <w:r w:rsidRPr="007D1A49">
        <w:t>bookbag</w:t>
      </w:r>
      <w:proofErr w:type="spellEnd"/>
    </w:p>
    <w:p w14:paraId="0C6F98A8" w14:textId="77777777" w:rsidR="00E139DA" w:rsidRPr="007D1A49" w:rsidRDefault="00E139DA" w:rsidP="00E139DA">
      <w:pPr>
        <w:pStyle w:val="chorus"/>
      </w:pPr>
      <w:r w:rsidRPr="007D1A49">
        <w:t>and it tastes a whole lot better than homework</w:t>
      </w:r>
    </w:p>
    <w:p w14:paraId="3040180F" w14:textId="77777777" w:rsidR="00E139DA" w:rsidRPr="007D1A49" w:rsidRDefault="00E139DA" w:rsidP="00E139DA">
      <w:pPr>
        <w:pStyle w:val="chorus"/>
      </w:pPr>
      <w:r w:rsidRPr="007D1A49">
        <w:t>I made just it for you</w:t>
      </w:r>
    </w:p>
    <w:p w14:paraId="25E7C5AD" w14:textId="77777777" w:rsidR="00E139DA" w:rsidRPr="007D1A49" w:rsidRDefault="00E139DA" w:rsidP="00E139DA">
      <w:pPr>
        <w:pStyle w:val="chorus"/>
      </w:pPr>
      <w:r w:rsidRPr="007D1A49">
        <w:t xml:space="preserve">but I'll have some too </w:t>
      </w:r>
    </w:p>
    <w:p w14:paraId="4797499A" w14:textId="77777777" w:rsidR="00E139DA" w:rsidRPr="007D1A49" w:rsidRDefault="00E139DA" w:rsidP="00E139DA">
      <w:pPr>
        <w:pStyle w:val="chorus"/>
      </w:pPr>
      <w:r w:rsidRPr="007D1A49">
        <w:t>Apple Pie</w:t>
      </w:r>
    </w:p>
    <w:p w14:paraId="11EF64ED" w14:textId="77777777" w:rsidR="00E139DA" w:rsidRPr="007D1A49" w:rsidRDefault="00E139DA" w:rsidP="00E139DA">
      <w:pPr>
        <w:pStyle w:val="chorus"/>
      </w:pPr>
    </w:p>
    <w:p w14:paraId="27FF929E" w14:textId="77777777" w:rsidR="00E139DA" w:rsidRPr="007D1A49" w:rsidRDefault="00E139DA" w:rsidP="00E139DA">
      <w:pPr>
        <w:pStyle w:val="verse"/>
      </w:pPr>
      <w:r w:rsidRPr="007D1A49">
        <w:t>Flower eggs and butter</w:t>
      </w:r>
    </w:p>
    <w:p w14:paraId="12A88BEC" w14:textId="77777777" w:rsidR="00E139DA" w:rsidRPr="007D1A49" w:rsidRDefault="00E139DA" w:rsidP="00E139DA">
      <w:pPr>
        <w:pStyle w:val="verse"/>
      </w:pPr>
      <w:r w:rsidRPr="007D1A49">
        <w:t>I mix it all and roll</w:t>
      </w:r>
    </w:p>
    <w:p w14:paraId="670C8C03" w14:textId="77777777" w:rsidR="00E139DA" w:rsidRPr="007D1A49" w:rsidRDefault="00E139DA" w:rsidP="00E139DA">
      <w:pPr>
        <w:pStyle w:val="verse"/>
      </w:pPr>
      <w:r w:rsidRPr="007D1A49">
        <w:t>Put it in a pie pan</w:t>
      </w:r>
    </w:p>
    <w:p w14:paraId="67644087" w14:textId="77777777" w:rsidR="00E139DA" w:rsidRPr="007D1A49" w:rsidRDefault="00E139DA" w:rsidP="00E139DA">
      <w:pPr>
        <w:pStyle w:val="verse"/>
      </w:pPr>
      <w:r w:rsidRPr="007D1A49">
        <w:t>the apples and the dough</w:t>
      </w:r>
    </w:p>
    <w:p w14:paraId="0C0C7B66" w14:textId="77777777" w:rsidR="00E139DA" w:rsidRPr="007D1A49" w:rsidRDefault="00E139DA" w:rsidP="00E139DA">
      <w:pPr>
        <w:pStyle w:val="verse"/>
      </w:pPr>
      <w:r w:rsidRPr="007D1A49">
        <w:t xml:space="preserve"> sugar and spice</w:t>
      </w:r>
    </w:p>
    <w:p w14:paraId="55E6B14D" w14:textId="77777777" w:rsidR="00E139DA" w:rsidRPr="007D1A49" w:rsidRDefault="00E139DA" w:rsidP="00E139DA">
      <w:pPr>
        <w:pStyle w:val="verse"/>
      </w:pPr>
      <w:r w:rsidRPr="007D1A49">
        <w:t>mmm that smells nice</w:t>
      </w:r>
    </w:p>
    <w:p w14:paraId="0E2CA820" w14:textId="77777777" w:rsidR="00E139DA" w:rsidRPr="007D1A49" w:rsidRDefault="00E139DA" w:rsidP="00E139DA">
      <w:pPr>
        <w:pStyle w:val="verse"/>
      </w:pPr>
      <w:r w:rsidRPr="007D1A49">
        <w:t>apple pie</w:t>
      </w:r>
    </w:p>
    <w:p w14:paraId="623A7C3C" w14:textId="77777777" w:rsidR="00E139DA" w:rsidRPr="007D1A49" w:rsidRDefault="00E139DA" w:rsidP="00E139DA">
      <w:pPr>
        <w:pStyle w:val="chorus"/>
      </w:pPr>
    </w:p>
    <w:p w14:paraId="78BCF4DE" w14:textId="77777777" w:rsidR="00E139DA" w:rsidRPr="007D1A49" w:rsidRDefault="00E139DA" w:rsidP="00E139DA">
      <w:pPr>
        <w:pStyle w:val="chorus"/>
      </w:pPr>
      <w:r w:rsidRPr="007D1A49">
        <w:t xml:space="preserve">I've got an apple pie in my </w:t>
      </w:r>
      <w:proofErr w:type="spellStart"/>
      <w:r w:rsidRPr="007D1A49">
        <w:t>bookbag</w:t>
      </w:r>
      <w:proofErr w:type="spellEnd"/>
    </w:p>
    <w:p w14:paraId="040AD825" w14:textId="77777777" w:rsidR="00E139DA" w:rsidRPr="007D1A49" w:rsidRDefault="00E139DA" w:rsidP="00E139DA">
      <w:pPr>
        <w:pStyle w:val="chorus"/>
      </w:pPr>
      <w:r w:rsidRPr="007D1A49">
        <w:t>and it tastes a whole lot better than homework</w:t>
      </w:r>
    </w:p>
    <w:p w14:paraId="2F12C1B5" w14:textId="77777777" w:rsidR="00E139DA" w:rsidRPr="007D1A49" w:rsidRDefault="00E139DA" w:rsidP="00E139DA">
      <w:pPr>
        <w:pStyle w:val="chorus"/>
      </w:pPr>
      <w:r w:rsidRPr="007D1A49">
        <w:t>I made just it for you</w:t>
      </w:r>
    </w:p>
    <w:p w14:paraId="7D9E146B" w14:textId="77777777" w:rsidR="00E139DA" w:rsidRPr="007D1A49" w:rsidRDefault="00E139DA" w:rsidP="00E139DA">
      <w:pPr>
        <w:pStyle w:val="chorus"/>
      </w:pPr>
      <w:r w:rsidRPr="007D1A49">
        <w:t xml:space="preserve">but I'll have some too </w:t>
      </w:r>
    </w:p>
    <w:p w14:paraId="34823AA4" w14:textId="77777777" w:rsidR="00E139DA" w:rsidRPr="007D1A49" w:rsidRDefault="00E139DA" w:rsidP="00E139DA">
      <w:pPr>
        <w:pStyle w:val="chorus"/>
      </w:pPr>
      <w:r w:rsidRPr="007D1A49">
        <w:t>Apple Pie</w:t>
      </w:r>
    </w:p>
    <w:p w14:paraId="03108378" w14:textId="77777777" w:rsidR="00E139DA" w:rsidRPr="007D1A49" w:rsidRDefault="00E139DA" w:rsidP="00E139DA">
      <w:pPr>
        <w:pStyle w:val="chorus"/>
      </w:pPr>
      <w:r w:rsidRPr="007D1A49">
        <w:t>Apple Pie</w:t>
      </w:r>
    </w:p>
    <w:p w14:paraId="2B903690" w14:textId="77777777" w:rsidR="00E139DA" w:rsidRPr="007D1A49" w:rsidRDefault="00E139DA" w:rsidP="00E139DA">
      <w:pPr>
        <w:pStyle w:val="chorus"/>
      </w:pPr>
      <w:r w:rsidRPr="007D1A49">
        <w:t>Apple Pie</w:t>
      </w:r>
    </w:p>
    <w:p w14:paraId="5689ECFC" w14:textId="77777777" w:rsidR="00E139DA" w:rsidRDefault="00E139DA" w:rsidP="00E139DA">
      <w:pPr>
        <w:rPr>
          <w:rFonts w:ascii="Hoefler Text" w:eastAsia="ヒラギノ角ゴ Pro W3" w:hAnsi="Hoefler Tex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552A5" wp14:editId="58504846">
                <wp:simplePos x="0" y="0"/>
                <wp:positionH relativeFrom="column">
                  <wp:posOffset>318135</wp:posOffset>
                </wp:positionH>
                <wp:positionV relativeFrom="paragraph">
                  <wp:posOffset>3177540</wp:posOffset>
                </wp:positionV>
                <wp:extent cx="5791200" cy="31178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0EFBD" w14:textId="77777777" w:rsidR="00E139DA" w:rsidRDefault="00E139DA" w:rsidP="00E139DA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  <w:r>
                              <w:t>© Kid Pan Alley Music (ASCAP)/</w:t>
                            </w:r>
                            <w:proofErr w:type="spellStart"/>
                            <w:r>
                              <w:t>Zoidsongs</w:t>
                            </w:r>
                            <w:proofErr w:type="spellEnd"/>
                            <w:r>
                              <w:t xml:space="preserve"> (ASCAP) • info@kidpanalley.org</w:t>
                            </w:r>
                          </w:p>
                          <w:p w14:paraId="3D4A2CC2" w14:textId="77777777" w:rsidR="00E139DA" w:rsidRDefault="00E139DA" w:rsidP="00E13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52A5" id="Text Box 9" o:spid="_x0000_s1030" type="#_x0000_t202" style="position:absolute;margin-left:25.05pt;margin-top:250.2pt;width:456pt;height:24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" filled="f" stroked="f">
                <v:textbox>
                  <w:txbxContent>
                    <w:p w14:paraId="7290EFBD" w14:textId="77777777" w:rsidR="00E139DA" w:rsidRDefault="00E139DA" w:rsidP="00E139DA">
                      <w:pPr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  <w:r>
                        <w:t>© Kid Pan Alley Music (ASCAP)/</w:t>
                      </w:r>
                      <w:proofErr w:type="spellStart"/>
                      <w:r>
                        <w:t>Zoidsongs</w:t>
                      </w:r>
                      <w:proofErr w:type="spellEnd"/>
                      <w:r>
                        <w:t xml:space="preserve"> (ASCAP) • info@kidpanalley.org</w:t>
                      </w:r>
                    </w:p>
                    <w:p w14:paraId="3D4A2CC2" w14:textId="77777777" w:rsidR="00E139DA" w:rsidRDefault="00E139DA" w:rsidP="00E139D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80D31CE" w14:textId="34B6E83F" w:rsidR="00E139DA" w:rsidRPr="00E8028C" w:rsidRDefault="00E139DA" w:rsidP="00E139DA">
      <w:pPr>
        <w:pStyle w:val="Title1"/>
      </w:pPr>
      <w:r>
        <w:lastRenderedPageBreak/>
        <w:t xml:space="preserve">A </w:t>
      </w:r>
      <w:r w:rsidRPr="00E8028C">
        <w:t>Happy</w:t>
      </w:r>
      <w:r>
        <w:t>,</w:t>
      </w:r>
      <w:r w:rsidR="00540CA0">
        <w:t xml:space="preserve"> </w:t>
      </w:r>
      <w:bookmarkStart w:id="11" w:name="_GoBack"/>
      <w:bookmarkEnd w:id="11"/>
      <w:r w:rsidRPr="00E8028C">
        <w:t xml:space="preserve">Happy Birthday Song </w:t>
      </w:r>
    </w:p>
    <w:p w14:paraId="00C7F83C" w14:textId="77777777" w:rsidR="00124F7B" w:rsidRDefault="00E139DA" w:rsidP="00E139DA">
      <w:pPr>
        <w:pStyle w:val="byline"/>
      </w:pPr>
      <w:r>
        <w:t xml:space="preserve">Paul Reisler, Paddy Dougherty &amp; </w:t>
      </w:r>
      <w:r w:rsidRPr="003E388C">
        <w:t>M</w:t>
      </w:r>
      <w:r>
        <w:t xml:space="preserve">s. </w:t>
      </w:r>
      <w:proofErr w:type="spellStart"/>
      <w:r>
        <w:t>Northington’s</w:t>
      </w:r>
      <w:proofErr w:type="spellEnd"/>
      <w:r>
        <w:t xml:space="preserve"> 2nd</w:t>
      </w:r>
      <w:r w:rsidRPr="003E388C">
        <w:t xml:space="preserve"> grade</w:t>
      </w:r>
      <w:r>
        <w:t>, Jackson-Via Elementary</w:t>
      </w:r>
    </w:p>
    <w:p w14:paraId="6D3C8D17" w14:textId="6E309871" w:rsidR="00E139DA" w:rsidRDefault="00124F7B" w:rsidP="00E139DA">
      <w:pPr>
        <w:pStyle w:val="byline"/>
      </w:pPr>
      <w:r>
        <w:t>Featuring John McCutcheon</w:t>
      </w:r>
      <w:r w:rsidR="00E139DA">
        <w:t xml:space="preserve"> </w:t>
      </w:r>
    </w:p>
    <w:p w14:paraId="46FDA2B7" w14:textId="77777777" w:rsidR="00E139DA" w:rsidRDefault="00E139DA" w:rsidP="00E139DA">
      <w:pPr>
        <w:pStyle w:val="byline0"/>
      </w:pPr>
    </w:p>
    <w:p w14:paraId="0B582DF6" w14:textId="77777777" w:rsidR="00E139DA" w:rsidRPr="00DD78DE" w:rsidRDefault="00E139DA" w:rsidP="00E139DA">
      <w:pPr>
        <w:pStyle w:val="chorus"/>
      </w:pPr>
      <w:r w:rsidRPr="00DD78DE">
        <w:t>Happy birthday to you</w:t>
      </w:r>
    </w:p>
    <w:p w14:paraId="50E7E3EC" w14:textId="77777777" w:rsidR="00E139DA" w:rsidRPr="00DD78DE" w:rsidRDefault="00E139DA" w:rsidP="00E139DA">
      <w:pPr>
        <w:pStyle w:val="chorus"/>
      </w:pPr>
      <w:r w:rsidRPr="00DD78DE">
        <w:t>Doesn’t sound very happy to me</w:t>
      </w:r>
    </w:p>
    <w:p w14:paraId="6B1FBF5B" w14:textId="77777777" w:rsidR="00E139DA" w:rsidRPr="00DD78DE" w:rsidRDefault="00E139DA" w:rsidP="00E139DA">
      <w:pPr>
        <w:pStyle w:val="chorus"/>
      </w:pPr>
      <w:r w:rsidRPr="00DD78DE">
        <w:t xml:space="preserve">You can only be so happy </w:t>
      </w:r>
    </w:p>
    <w:p w14:paraId="3BFCF21B" w14:textId="77777777" w:rsidR="00E139DA" w:rsidRPr="00DD78DE" w:rsidRDefault="00E139DA" w:rsidP="00E139DA">
      <w:pPr>
        <w:pStyle w:val="chorus"/>
      </w:pPr>
      <w:r w:rsidRPr="00DD78DE">
        <w:t xml:space="preserve">When </w:t>
      </w:r>
      <w:r>
        <w:t>they</w:t>
      </w:r>
      <w:r w:rsidRPr="00DD78DE">
        <w:t xml:space="preserve">’re singing </w:t>
      </w:r>
      <w:r>
        <w:t xml:space="preserve">that </w:t>
      </w:r>
      <w:proofErr w:type="gramStart"/>
      <w:r>
        <w:t>far off</w:t>
      </w:r>
      <w:proofErr w:type="gramEnd"/>
      <w:r>
        <w:t xml:space="preserve"> key</w:t>
      </w:r>
    </w:p>
    <w:p w14:paraId="71E0CCF3" w14:textId="77777777" w:rsidR="00E139DA" w:rsidRPr="00DD78DE" w:rsidRDefault="00E139DA" w:rsidP="00E139DA">
      <w:pPr>
        <w:pStyle w:val="chorus"/>
      </w:pPr>
      <w:r w:rsidRPr="00DD78DE">
        <w:t xml:space="preserve">So, I’m gonna write </w:t>
      </w:r>
      <w:r>
        <w:t>me</w:t>
      </w:r>
    </w:p>
    <w:p w14:paraId="582369A2" w14:textId="77777777" w:rsidR="00E139DA" w:rsidRPr="00DD78DE" w:rsidRDefault="00E139DA" w:rsidP="00E139DA">
      <w:pPr>
        <w:pStyle w:val="chorus"/>
      </w:pPr>
      <w:r w:rsidRPr="00DD78DE">
        <w:t>A happy, happy birthday song (Oh, oh, oh, oh)</w:t>
      </w:r>
    </w:p>
    <w:p w14:paraId="6198404B" w14:textId="77777777" w:rsidR="00E139DA" w:rsidRPr="00DD78DE" w:rsidRDefault="00E139DA" w:rsidP="00E139DA">
      <w:pPr>
        <w:pStyle w:val="chorus"/>
      </w:pPr>
      <w:r w:rsidRPr="00DD78DE">
        <w:t>And we’re gonna sing it together</w:t>
      </w:r>
    </w:p>
    <w:p w14:paraId="28E77249" w14:textId="77777777" w:rsidR="00E139DA" w:rsidRPr="00DD78DE" w:rsidRDefault="00E139DA" w:rsidP="00E139DA">
      <w:pPr>
        <w:pStyle w:val="chorus"/>
      </w:pPr>
      <w:r w:rsidRPr="00DD78DE">
        <w:t>All day long</w:t>
      </w:r>
    </w:p>
    <w:p w14:paraId="521829B8" w14:textId="77777777" w:rsidR="00E139DA" w:rsidRPr="006A09F6" w:rsidRDefault="00E139DA" w:rsidP="00E139DA">
      <w:pPr>
        <w:pStyle w:val="chorus"/>
        <w:rPr>
          <w:i/>
        </w:rPr>
      </w:pPr>
    </w:p>
    <w:p w14:paraId="04055176" w14:textId="77777777" w:rsidR="00E139DA" w:rsidRDefault="00E139DA" w:rsidP="00E139DA">
      <w:pPr>
        <w:pStyle w:val="verse"/>
      </w:pPr>
      <w:r>
        <w:t>I like to see my name on a birthday cake</w:t>
      </w:r>
    </w:p>
    <w:p w14:paraId="5B12D8A2" w14:textId="77777777" w:rsidR="00E139DA" w:rsidRDefault="00E139DA" w:rsidP="00E139DA">
      <w:pPr>
        <w:pStyle w:val="verse"/>
      </w:pPr>
      <w:r>
        <w:t>With enough candles to show how much I’ve grown</w:t>
      </w:r>
    </w:p>
    <w:p w14:paraId="7D0DA49A" w14:textId="77777777" w:rsidR="00E139DA" w:rsidRDefault="00E139DA" w:rsidP="00E139DA">
      <w:pPr>
        <w:pStyle w:val="verse"/>
      </w:pPr>
      <w:r>
        <w:t>We play mini-golf</w:t>
      </w:r>
    </w:p>
    <w:p w14:paraId="0F709B6A" w14:textId="77777777" w:rsidR="00E139DA" w:rsidRDefault="00E139DA" w:rsidP="00E139DA">
      <w:pPr>
        <w:pStyle w:val="verse"/>
      </w:pPr>
      <w:r>
        <w:t>Eat ice cream and cool off</w:t>
      </w:r>
    </w:p>
    <w:p w14:paraId="6E06E189" w14:textId="77777777" w:rsidR="00E139DA" w:rsidRDefault="00E139DA" w:rsidP="00E139DA">
      <w:pPr>
        <w:pStyle w:val="verse"/>
      </w:pPr>
      <w:r>
        <w:t>Today’s the best day I’ve ever known</w:t>
      </w:r>
    </w:p>
    <w:p w14:paraId="19072F2C" w14:textId="77777777" w:rsidR="00E139DA" w:rsidRDefault="00E139DA" w:rsidP="00E139DA">
      <w:pPr>
        <w:pStyle w:val="chorus"/>
        <w:rPr>
          <w:i/>
        </w:rPr>
      </w:pPr>
    </w:p>
    <w:p w14:paraId="43A95BC3" w14:textId="77777777" w:rsidR="00E139DA" w:rsidRPr="00DD78DE" w:rsidRDefault="00E139DA" w:rsidP="00E139DA">
      <w:pPr>
        <w:pStyle w:val="chorus"/>
      </w:pPr>
      <w:r w:rsidRPr="00DD78DE">
        <w:t>Happy birthday to you</w:t>
      </w:r>
    </w:p>
    <w:p w14:paraId="53322B32" w14:textId="77777777" w:rsidR="00E139DA" w:rsidRPr="00DD78DE" w:rsidRDefault="00E139DA" w:rsidP="00E139DA">
      <w:pPr>
        <w:pStyle w:val="chorus"/>
      </w:pPr>
      <w:r w:rsidRPr="00DD78DE">
        <w:t>Doesn’t sound very happy to me</w:t>
      </w:r>
    </w:p>
    <w:p w14:paraId="46AFF175" w14:textId="77777777" w:rsidR="00E139DA" w:rsidRPr="00DD78DE" w:rsidRDefault="00E139DA" w:rsidP="00E139DA">
      <w:pPr>
        <w:pStyle w:val="chorus"/>
      </w:pPr>
      <w:r w:rsidRPr="00DD78DE">
        <w:t xml:space="preserve">You can only be so happy </w:t>
      </w:r>
    </w:p>
    <w:p w14:paraId="66CEFC9A" w14:textId="77777777" w:rsidR="00E139DA" w:rsidRPr="00DD78DE" w:rsidRDefault="00E139DA" w:rsidP="00E139DA">
      <w:pPr>
        <w:pStyle w:val="chorus"/>
      </w:pPr>
      <w:r w:rsidRPr="00DD78DE">
        <w:t xml:space="preserve">When </w:t>
      </w:r>
      <w:r>
        <w:t>they</w:t>
      </w:r>
      <w:r w:rsidRPr="00DD78DE">
        <w:t xml:space="preserve">’re singing </w:t>
      </w:r>
      <w:r>
        <w:t xml:space="preserve">that </w:t>
      </w:r>
      <w:proofErr w:type="gramStart"/>
      <w:r>
        <w:t>far off</w:t>
      </w:r>
      <w:proofErr w:type="gramEnd"/>
      <w:r>
        <w:t xml:space="preserve"> key</w:t>
      </w:r>
    </w:p>
    <w:p w14:paraId="2DBD9DC0" w14:textId="77777777" w:rsidR="00E139DA" w:rsidRPr="00DD78DE" w:rsidRDefault="00E139DA" w:rsidP="00E139DA">
      <w:pPr>
        <w:pStyle w:val="chorus"/>
      </w:pPr>
      <w:r w:rsidRPr="00DD78DE">
        <w:t xml:space="preserve">So, I’m gonna write </w:t>
      </w:r>
      <w:r>
        <w:t>me</w:t>
      </w:r>
    </w:p>
    <w:p w14:paraId="5E59A79D" w14:textId="77777777" w:rsidR="00E139DA" w:rsidRPr="00DD78DE" w:rsidRDefault="00E139DA" w:rsidP="00E139DA">
      <w:pPr>
        <w:pStyle w:val="chorus"/>
      </w:pPr>
      <w:r w:rsidRPr="00DD78DE">
        <w:t>A happy, happy birthday song (Oh, oh, oh, oh)</w:t>
      </w:r>
    </w:p>
    <w:p w14:paraId="30801C36" w14:textId="77777777" w:rsidR="00E139DA" w:rsidRPr="00DD78DE" w:rsidRDefault="00E139DA" w:rsidP="00E139DA">
      <w:pPr>
        <w:pStyle w:val="chorus"/>
      </w:pPr>
      <w:r w:rsidRPr="00DD78DE">
        <w:t>And we’re gonna sing it together</w:t>
      </w:r>
    </w:p>
    <w:p w14:paraId="3DC705DB" w14:textId="77777777" w:rsidR="00E139DA" w:rsidRPr="00DD78DE" w:rsidRDefault="00E139DA" w:rsidP="00E139DA">
      <w:pPr>
        <w:pStyle w:val="chorus"/>
      </w:pPr>
      <w:r w:rsidRPr="00DD78DE">
        <w:t>All day long</w:t>
      </w:r>
    </w:p>
    <w:p w14:paraId="17386BEB" w14:textId="77777777" w:rsidR="00E139DA" w:rsidRDefault="00E139DA" w:rsidP="00E139DA">
      <w:pPr>
        <w:rPr>
          <w:rFonts w:ascii="Arial" w:hAnsi="Arial" w:cs="Arial"/>
        </w:rPr>
      </w:pPr>
    </w:p>
    <w:p w14:paraId="6A90C32D" w14:textId="77777777" w:rsidR="00E139DA" w:rsidRDefault="00E139DA" w:rsidP="00E139DA">
      <w:pPr>
        <w:pStyle w:val="verse"/>
      </w:pPr>
      <w:r>
        <w:t>Don’t put Brussels sprouts on my birthday cake</w:t>
      </w:r>
    </w:p>
    <w:p w14:paraId="4E9C8703" w14:textId="77777777" w:rsidR="00E139DA" w:rsidRDefault="00E139DA" w:rsidP="00E139DA">
      <w:pPr>
        <w:pStyle w:val="verse"/>
      </w:pPr>
      <w:r>
        <w:t>Give me chocolate and cherries with cinnamon on the top</w:t>
      </w:r>
    </w:p>
    <w:p w14:paraId="65F46CFB" w14:textId="77777777" w:rsidR="00E139DA" w:rsidRDefault="00E139DA" w:rsidP="00E139DA">
      <w:pPr>
        <w:pStyle w:val="verse"/>
      </w:pPr>
      <w:r>
        <w:t>Don’t want carrot cake</w:t>
      </w:r>
    </w:p>
    <w:p w14:paraId="6D05D2CA" w14:textId="77777777" w:rsidR="00E139DA" w:rsidRDefault="00E139DA" w:rsidP="00E139DA">
      <w:pPr>
        <w:pStyle w:val="verse"/>
      </w:pPr>
      <w:r>
        <w:t>It’s a big mistake</w:t>
      </w:r>
    </w:p>
    <w:p w14:paraId="13748805" w14:textId="77777777" w:rsidR="00E139DA" w:rsidRDefault="00E139DA" w:rsidP="00E139DA">
      <w:pPr>
        <w:pStyle w:val="verse"/>
      </w:pPr>
      <w:r>
        <w:t>I crave a cake that really, really rocks</w:t>
      </w:r>
    </w:p>
    <w:p w14:paraId="7892EC5F" w14:textId="77777777" w:rsidR="00E139DA" w:rsidRDefault="00E139DA" w:rsidP="00E139DA">
      <w:pPr>
        <w:pStyle w:val="chorus"/>
        <w:rPr>
          <w:i/>
        </w:rPr>
      </w:pPr>
    </w:p>
    <w:p w14:paraId="3783006F" w14:textId="77777777" w:rsidR="00E139DA" w:rsidRPr="00DD78DE" w:rsidRDefault="00E139DA" w:rsidP="00E139DA">
      <w:pPr>
        <w:pStyle w:val="chorus"/>
      </w:pPr>
      <w:r w:rsidRPr="00DD78DE">
        <w:t>Happy birthday to you</w:t>
      </w:r>
    </w:p>
    <w:p w14:paraId="37B468FC" w14:textId="77777777" w:rsidR="00E139DA" w:rsidRPr="00DD78DE" w:rsidRDefault="00E139DA" w:rsidP="00E139DA">
      <w:pPr>
        <w:pStyle w:val="chorus"/>
      </w:pPr>
      <w:r w:rsidRPr="00DD78DE">
        <w:t>Doesn’t sound very happy to me</w:t>
      </w:r>
    </w:p>
    <w:p w14:paraId="1F2C4A0A" w14:textId="77777777" w:rsidR="00E139DA" w:rsidRPr="00DD78DE" w:rsidRDefault="00E139DA" w:rsidP="00E139DA">
      <w:pPr>
        <w:pStyle w:val="chorus"/>
      </w:pPr>
      <w:r w:rsidRPr="00DD78DE">
        <w:t xml:space="preserve">You can only be so happy </w:t>
      </w:r>
    </w:p>
    <w:p w14:paraId="012127D8" w14:textId="77777777" w:rsidR="00E139DA" w:rsidRPr="00DD78DE" w:rsidRDefault="00E139DA" w:rsidP="00E139DA">
      <w:pPr>
        <w:pStyle w:val="chorus"/>
      </w:pPr>
      <w:r w:rsidRPr="00DD78DE">
        <w:t xml:space="preserve">When </w:t>
      </w:r>
      <w:r>
        <w:t>they</w:t>
      </w:r>
      <w:r w:rsidRPr="00DD78DE">
        <w:t xml:space="preserve">’re singing </w:t>
      </w:r>
      <w:r>
        <w:t xml:space="preserve">that </w:t>
      </w:r>
      <w:proofErr w:type="gramStart"/>
      <w:r>
        <w:t>far off</w:t>
      </w:r>
      <w:proofErr w:type="gramEnd"/>
      <w:r>
        <w:t xml:space="preserve"> key</w:t>
      </w:r>
    </w:p>
    <w:p w14:paraId="70024482" w14:textId="77777777" w:rsidR="00E139DA" w:rsidRPr="00DD78DE" w:rsidRDefault="00E139DA" w:rsidP="00E139DA">
      <w:pPr>
        <w:pStyle w:val="chorus"/>
      </w:pPr>
      <w:r w:rsidRPr="00DD78DE">
        <w:t xml:space="preserve">So, I’m gonna write </w:t>
      </w:r>
      <w:r>
        <w:t>me</w:t>
      </w:r>
    </w:p>
    <w:p w14:paraId="220B3487" w14:textId="77777777" w:rsidR="00E139DA" w:rsidRPr="00DD78DE" w:rsidRDefault="00E139DA" w:rsidP="00E139DA">
      <w:pPr>
        <w:pStyle w:val="chorus"/>
      </w:pPr>
      <w:r w:rsidRPr="00DD78DE">
        <w:t>A happy, happy birthday song (Oh, oh, oh, oh)</w:t>
      </w:r>
    </w:p>
    <w:p w14:paraId="22EAE374" w14:textId="77777777" w:rsidR="00E139DA" w:rsidRPr="00DD78DE" w:rsidRDefault="00E139DA" w:rsidP="00E139DA">
      <w:pPr>
        <w:pStyle w:val="chorus"/>
      </w:pPr>
      <w:r w:rsidRPr="00DD78DE">
        <w:t>And we’re gonna sing it together</w:t>
      </w:r>
    </w:p>
    <w:p w14:paraId="2824ACC3" w14:textId="77777777" w:rsidR="00E139DA" w:rsidRDefault="00E139DA" w:rsidP="00E139DA">
      <w:pPr>
        <w:pStyle w:val="chorus"/>
      </w:pPr>
      <w:r w:rsidRPr="00DD78DE">
        <w:t>All day long</w:t>
      </w:r>
    </w:p>
    <w:p w14:paraId="22048397" w14:textId="77777777" w:rsidR="00E139DA" w:rsidRPr="00DD78DE" w:rsidRDefault="00E139DA" w:rsidP="00E139DA">
      <w:pPr>
        <w:pStyle w:val="chorus"/>
        <w:rPr>
          <w:rFonts w:cs="Arial"/>
        </w:rPr>
      </w:pPr>
    </w:p>
    <w:p w14:paraId="22390E06" w14:textId="77777777" w:rsidR="00E139DA" w:rsidRPr="00DD78DE" w:rsidRDefault="00E139DA" w:rsidP="00E139DA">
      <w:pPr>
        <w:pStyle w:val="chorus"/>
      </w:pPr>
      <w:r>
        <w:t xml:space="preserve">So, </w:t>
      </w:r>
      <w:r w:rsidRPr="00DD78DE">
        <w:t xml:space="preserve">happy, happy, happy, happy, </w:t>
      </w:r>
    </w:p>
    <w:p w14:paraId="01DBD1AD" w14:textId="77777777" w:rsidR="00E139DA" w:rsidRPr="00DD78DE" w:rsidRDefault="00E139DA" w:rsidP="00E139DA">
      <w:pPr>
        <w:pStyle w:val="chorus"/>
      </w:pPr>
      <w:r w:rsidRPr="00DD78DE">
        <w:t>Happy, happy birthday to me</w:t>
      </w:r>
    </w:p>
    <w:p w14:paraId="690796FD" w14:textId="77777777" w:rsidR="00E139DA" w:rsidRPr="00DD78DE" w:rsidRDefault="00E139DA" w:rsidP="00E139DA">
      <w:pPr>
        <w:pStyle w:val="chorus"/>
      </w:pPr>
      <w:proofErr w:type="spellStart"/>
      <w:r w:rsidRPr="00DD78DE">
        <w:t>Feliz</w:t>
      </w:r>
      <w:proofErr w:type="spellEnd"/>
      <w:r w:rsidRPr="00DD78DE">
        <w:t xml:space="preserve"> </w:t>
      </w:r>
      <w:proofErr w:type="spellStart"/>
      <w:r w:rsidRPr="00A64AB5">
        <w:t>cumpleaños</w:t>
      </w:r>
      <w:proofErr w:type="spellEnd"/>
      <w:r w:rsidRPr="00DD78DE">
        <w:t xml:space="preserve"> para mi</w:t>
      </w:r>
    </w:p>
    <w:p w14:paraId="63384A24" w14:textId="77777777" w:rsidR="00E139DA" w:rsidRDefault="00E139DA" w:rsidP="00E139DA">
      <w:pPr>
        <w:rPr>
          <w:rFonts w:ascii="Hoefler Text" w:eastAsia="ヒラギノ角ゴ Pro W3" w:hAnsi="Hoefler Text"/>
          <w:color w:val="000000"/>
        </w:rPr>
      </w:pPr>
      <w:r>
        <w:br w:type="page"/>
      </w:r>
    </w:p>
    <w:p w14:paraId="38D0CE56" w14:textId="407B4BFA" w:rsidR="00E139DA" w:rsidRPr="009C1313" w:rsidRDefault="00E139DA" w:rsidP="00E139DA">
      <w:pPr>
        <w:pStyle w:val="Title1"/>
      </w:pPr>
      <w:r w:rsidRPr="009C1313">
        <w:lastRenderedPageBreak/>
        <w:t xml:space="preserve">I Forgot </w:t>
      </w:r>
      <w:r>
        <w:t>t</w:t>
      </w:r>
      <w:r w:rsidRPr="009C1313">
        <w:t>o Charge My Phone Today</w:t>
      </w:r>
    </w:p>
    <w:p w14:paraId="17B35EAE" w14:textId="77777777" w:rsidR="00124F7B" w:rsidRDefault="00E139DA" w:rsidP="00E139DA">
      <w:pPr>
        <w:pStyle w:val="byline"/>
        <w:rPr>
          <w:sz w:val="20"/>
        </w:rPr>
      </w:pPr>
      <w:r w:rsidRPr="009C1313">
        <w:rPr>
          <w:sz w:val="20"/>
        </w:rPr>
        <w:t xml:space="preserve">by Paul </w:t>
      </w:r>
      <w:r>
        <w:rPr>
          <w:sz w:val="20"/>
        </w:rPr>
        <w:t>Reisler, Heather Mae &amp;</w:t>
      </w:r>
      <w:r w:rsidRPr="009C1313">
        <w:rPr>
          <w:sz w:val="20"/>
        </w:rPr>
        <w:t xml:space="preserve"> Mr. Gold’s 4</w:t>
      </w:r>
      <w:r w:rsidRPr="009C1313">
        <w:rPr>
          <w:sz w:val="20"/>
          <w:vertAlign w:val="superscript"/>
        </w:rPr>
        <w:t>th</w:t>
      </w:r>
      <w:r>
        <w:rPr>
          <w:sz w:val="20"/>
        </w:rPr>
        <w:t xml:space="preserve"> grade, Janney Elementary</w:t>
      </w:r>
    </w:p>
    <w:p w14:paraId="3D889BEC" w14:textId="67068923" w:rsidR="00E139DA" w:rsidRPr="009C1313" w:rsidRDefault="00124F7B" w:rsidP="00E139DA">
      <w:pPr>
        <w:pStyle w:val="byline"/>
        <w:rPr>
          <w:sz w:val="20"/>
        </w:rPr>
      </w:pPr>
      <w:r>
        <w:rPr>
          <w:sz w:val="20"/>
        </w:rPr>
        <w:t>Featuring Lea Morris</w:t>
      </w:r>
      <w:r w:rsidR="00E139DA">
        <w:rPr>
          <w:sz w:val="20"/>
        </w:rPr>
        <w:t xml:space="preserve"> </w:t>
      </w:r>
    </w:p>
    <w:p w14:paraId="3CD28F0A" w14:textId="77777777" w:rsidR="00E139DA" w:rsidRDefault="00E139DA" w:rsidP="00E139DA">
      <w:pPr>
        <w:pStyle w:val="verse"/>
      </w:pPr>
    </w:p>
    <w:p w14:paraId="74C65875" w14:textId="77777777" w:rsidR="00E139DA" w:rsidRPr="000B699C" w:rsidRDefault="00E139DA" w:rsidP="00E139DA">
      <w:pPr>
        <w:pStyle w:val="verse"/>
      </w:pPr>
      <w:bookmarkStart w:id="12" w:name="OLE_LINK1"/>
      <w:r w:rsidRPr="000B699C">
        <w:t>I forgot to charge my phone today</w:t>
      </w:r>
    </w:p>
    <w:p w14:paraId="783C7AEF" w14:textId="77777777" w:rsidR="00E139DA" w:rsidRPr="000B699C" w:rsidRDefault="00E139DA" w:rsidP="00E139DA">
      <w:pPr>
        <w:pStyle w:val="verse"/>
      </w:pPr>
      <w:r w:rsidRPr="000B699C">
        <w:t>I guess I’ll just got out and play</w:t>
      </w:r>
    </w:p>
    <w:p w14:paraId="43451B89" w14:textId="77777777" w:rsidR="00E139DA" w:rsidRPr="000B699C" w:rsidRDefault="00E139DA" w:rsidP="00E139DA">
      <w:pPr>
        <w:pStyle w:val="verse"/>
      </w:pPr>
      <w:r w:rsidRPr="000B699C">
        <w:t xml:space="preserve">If </w:t>
      </w:r>
      <w:r>
        <w:t>I could just</w:t>
      </w:r>
      <w:r w:rsidRPr="000B699C">
        <w:t xml:space="preserve"> remember how</w:t>
      </w:r>
    </w:p>
    <w:p w14:paraId="4D3E2239" w14:textId="77777777" w:rsidR="00E139DA" w:rsidRPr="000B699C" w:rsidRDefault="00E139DA" w:rsidP="00E139DA">
      <w:pPr>
        <w:pStyle w:val="verse"/>
      </w:pPr>
      <w:r w:rsidRPr="000B699C">
        <w:t>How to jump a rope</w:t>
      </w:r>
    </w:p>
    <w:p w14:paraId="63B3BB2C" w14:textId="77777777" w:rsidR="00E139DA" w:rsidRPr="000B699C" w:rsidRDefault="00E139DA" w:rsidP="00E139DA">
      <w:pPr>
        <w:pStyle w:val="verse"/>
      </w:pPr>
      <w:r w:rsidRPr="000B699C">
        <w:t>How to kick a ball</w:t>
      </w:r>
    </w:p>
    <w:p w14:paraId="0120785B" w14:textId="77777777" w:rsidR="00E139DA" w:rsidRPr="000B699C" w:rsidRDefault="00E139DA" w:rsidP="00E139DA">
      <w:pPr>
        <w:pStyle w:val="verse"/>
      </w:pPr>
      <w:r w:rsidRPr="000B699C">
        <w:t>How to hula</w:t>
      </w:r>
      <w:r>
        <w:t>-la</w:t>
      </w:r>
      <w:r w:rsidRPr="000B699C">
        <w:t xml:space="preserve"> hoop</w:t>
      </w:r>
    </w:p>
    <w:p w14:paraId="55B5E7B7" w14:textId="77777777" w:rsidR="00E139DA" w:rsidRPr="000B699C" w:rsidRDefault="00E139DA" w:rsidP="00E139DA">
      <w:pPr>
        <w:pStyle w:val="verse"/>
      </w:pPr>
      <w:r w:rsidRPr="000B699C">
        <w:t>I used to do it all</w:t>
      </w:r>
    </w:p>
    <w:p w14:paraId="3E873B36" w14:textId="77777777" w:rsidR="00E139DA" w:rsidRPr="000B699C" w:rsidRDefault="00E139DA" w:rsidP="00E139DA">
      <w:pPr>
        <w:pStyle w:val="verse"/>
      </w:pPr>
      <w:r w:rsidRPr="000B699C">
        <w:t>Before I got my phone</w:t>
      </w:r>
    </w:p>
    <w:bookmarkEnd w:id="12"/>
    <w:p w14:paraId="64F762DA" w14:textId="77777777" w:rsidR="00E139DA" w:rsidRPr="000B699C" w:rsidRDefault="00E139DA" w:rsidP="00E139DA">
      <w:pPr>
        <w:pStyle w:val="verse"/>
      </w:pPr>
    </w:p>
    <w:p w14:paraId="0198360B" w14:textId="77777777" w:rsidR="00E139DA" w:rsidRPr="000B699C" w:rsidRDefault="00E139DA" w:rsidP="00E139DA">
      <w:pPr>
        <w:pStyle w:val="verse"/>
      </w:pPr>
      <w:r w:rsidRPr="000B699C">
        <w:t>I forgot to charge my phone today</w:t>
      </w:r>
    </w:p>
    <w:p w14:paraId="475DE63D" w14:textId="77777777" w:rsidR="00E139DA" w:rsidRPr="000B699C" w:rsidRDefault="00E139DA" w:rsidP="00E139DA">
      <w:pPr>
        <w:pStyle w:val="verse"/>
      </w:pPr>
      <w:r w:rsidRPr="000B699C">
        <w:t>I guess I’ll just got out and play</w:t>
      </w:r>
    </w:p>
    <w:p w14:paraId="78568C5F" w14:textId="77777777" w:rsidR="00E139DA" w:rsidRPr="000B699C" w:rsidRDefault="00E139DA" w:rsidP="00E139DA">
      <w:pPr>
        <w:pStyle w:val="verse"/>
      </w:pPr>
      <w:r w:rsidRPr="000B699C">
        <w:t xml:space="preserve">If </w:t>
      </w:r>
      <w:r>
        <w:t>I could just</w:t>
      </w:r>
      <w:r w:rsidRPr="000B699C">
        <w:t xml:space="preserve"> remember how</w:t>
      </w:r>
    </w:p>
    <w:p w14:paraId="2B54187E" w14:textId="77777777" w:rsidR="00E139DA" w:rsidRPr="000B699C" w:rsidRDefault="00E139DA" w:rsidP="00E139DA">
      <w:pPr>
        <w:pStyle w:val="verse"/>
      </w:pPr>
      <w:r w:rsidRPr="000B699C">
        <w:t>How to play four square</w:t>
      </w:r>
    </w:p>
    <w:p w14:paraId="543C568A" w14:textId="77777777" w:rsidR="00E139DA" w:rsidRPr="000B699C" w:rsidRDefault="00E139DA" w:rsidP="00E139DA">
      <w:pPr>
        <w:pStyle w:val="verse"/>
      </w:pPr>
      <w:r w:rsidRPr="000B699C">
        <w:t>How to dress a doll</w:t>
      </w:r>
    </w:p>
    <w:p w14:paraId="29D0D1E3" w14:textId="77777777" w:rsidR="00E139DA" w:rsidRPr="000B699C" w:rsidRDefault="00E139DA" w:rsidP="00E139DA">
      <w:pPr>
        <w:pStyle w:val="verse"/>
      </w:pPr>
      <w:r w:rsidRPr="000B699C">
        <w:t>How to climb a tree</w:t>
      </w:r>
    </w:p>
    <w:p w14:paraId="4B10BE91" w14:textId="77777777" w:rsidR="00E139DA" w:rsidRPr="000B699C" w:rsidRDefault="00E139DA" w:rsidP="00E139DA">
      <w:pPr>
        <w:pStyle w:val="verse"/>
      </w:pPr>
      <w:r w:rsidRPr="000B699C">
        <w:t>I used to do it all</w:t>
      </w:r>
    </w:p>
    <w:p w14:paraId="5C6B96FE" w14:textId="77777777" w:rsidR="00E139DA" w:rsidRDefault="00E139DA" w:rsidP="00E139DA">
      <w:pPr>
        <w:pStyle w:val="verse"/>
      </w:pPr>
      <w:r w:rsidRPr="000B699C">
        <w:t>Before I got my phone</w:t>
      </w:r>
    </w:p>
    <w:p w14:paraId="268C71B5" w14:textId="77777777" w:rsidR="00E139DA" w:rsidRPr="00E07EFA" w:rsidRDefault="00E139DA" w:rsidP="00E139DA">
      <w:pPr>
        <w:pStyle w:val="verse"/>
      </w:pPr>
    </w:p>
    <w:p w14:paraId="74F2E1A6" w14:textId="77777777" w:rsidR="00E139DA" w:rsidRPr="000B699C" w:rsidRDefault="00E139DA" w:rsidP="00E139DA">
      <w:pPr>
        <w:pStyle w:val="chorus"/>
      </w:pPr>
      <w:r w:rsidRPr="000B699C">
        <w:t>Nobody looks up anymore</w:t>
      </w:r>
    </w:p>
    <w:p w14:paraId="24C7A6A6" w14:textId="77777777" w:rsidR="00E139DA" w:rsidRPr="000B699C" w:rsidRDefault="00E139DA" w:rsidP="00E139DA">
      <w:pPr>
        <w:pStyle w:val="chorus"/>
      </w:pPr>
      <w:r w:rsidRPr="000B699C">
        <w:t>They’re always looking down</w:t>
      </w:r>
    </w:p>
    <w:p w14:paraId="1A510633" w14:textId="77777777" w:rsidR="00E139DA" w:rsidRPr="000B699C" w:rsidRDefault="00E139DA" w:rsidP="00E139DA">
      <w:pPr>
        <w:pStyle w:val="chorus"/>
      </w:pPr>
      <w:r w:rsidRPr="000B699C">
        <w:t>At their tiny screens</w:t>
      </w:r>
    </w:p>
    <w:p w14:paraId="3167887A" w14:textId="77777777" w:rsidR="00E139DA" w:rsidRPr="000B699C" w:rsidRDefault="00E139DA" w:rsidP="00E139DA">
      <w:pPr>
        <w:pStyle w:val="chorus"/>
      </w:pPr>
      <w:r w:rsidRPr="000B699C">
        <w:t>It makes me want to scream</w:t>
      </w:r>
    </w:p>
    <w:p w14:paraId="6BEB81C4" w14:textId="77777777" w:rsidR="00E139DA" w:rsidRPr="000B699C" w:rsidRDefault="00E139DA" w:rsidP="00E139DA">
      <w:pPr>
        <w:pStyle w:val="chorus"/>
      </w:pPr>
      <w:r>
        <w:t xml:space="preserve">With their </w:t>
      </w:r>
      <w:proofErr w:type="gramStart"/>
      <w:r>
        <w:t>heads</w:t>
      </w:r>
      <w:proofErr w:type="gramEnd"/>
      <w:r>
        <w:t xml:space="preserve"> up in the clouds</w:t>
      </w:r>
    </w:p>
    <w:p w14:paraId="44DE270D" w14:textId="77777777" w:rsidR="00E139DA" w:rsidRPr="000B699C" w:rsidRDefault="00E139DA" w:rsidP="00E139DA">
      <w:pPr>
        <w:pStyle w:val="chorus"/>
      </w:pPr>
      <w:r>
        <w:t>Their feet can’t touch the ground</w:t>
      </w:r>
    </w:p>
    <w:p w14:paraId="198CF877" w14:textId="77777777" w:rsidR="00E139DA" w:rsidRPr="000B699C" w:rsidRDefault="00E139DA" w:rsidP="00E139DA">
      <w:pPr>
        <w:pStyle w:val="verse"/>
        <w:spacing w:line="360" w:lineRule="auto"/>
        <w:rPr>
          <w:sz w:val="22"/>
          <w:szCs w:val="22"/>
        </w:rPr>
      </w:pPr>
    </w:p>
    <w:p w14:paraId="50249F6F" w14:textId="77777777" w:rsidR="00E139DA" w:rsidRPr="000B699C" w:rsidRDefault="00E139DA" w:rsidP="00E139DA">
      <w:pPr>
        <w:pStyle w:val="verse"/>
      </w:pPr>
      <w:r w:rsidRPr="000B699C">
        <w:t>I forgot to charge my phone today</w:t>
      </w:r>
    </w:p>
    <w:p w14:paraId="280533A0" w14:textId="77777777" w:rsidR="00E139DA" w:rsidRPr="000B699C" w:rsidRDefault="00E139DA" w:rsidP="00E139DA">
      <w:pPr>
        <w:pStyle w:val="verse"/>
      </w:pPr>
      <w:r w:rsidRPr="000B699C">
        <w:t>I guess I’ll just got out and play</w:t>
      </w:r>
    </w:p>
    <w:p w14:paraId="6A9A53D8" w14:textId="77777777" w:rsidR="00E139DA" w:rsidRPr="000B699C" w:rsidRDefault="00E139DA" w:rsidP="00E139DA">
      <w:pPr>
        <w:pStyle w:val="verse"/>
      </w:pPr>
      <w:r w:rsidRPr="000B699C">
        <w:t>I</w:t>
      </w:r>
      <w:r>
        <w:t>’m tired of technology</w:t>
      </w:r>
    </w:p>
    <w:p w14:paraId="3D8F73B0" w14:textId="77777777" w:rsidR="00E139DA" w:rsidRPr="000B699C" w:rsidRDefault="00E139DA" w:rsidP="00E139DA">
      <w:pPr>
        <w:pStyle w:val="verse"/>
      </w:pPr>
      <w:r w:rsidRPr="000B699C">
        <w:t xml:space="preserve">I </w:t>
      </w:r>
      <w:proofErr w:type="spellStart"/>
      <w:r w:rsidRPr="000B699C">
        <w:t>wanna</w:t>
      </w:r>
      <w:proofErr w:type="spellEnd"/>
      <w:r w:rsidRPr="000B699C">
        <w:t xml:space="preserve"> run and jump</w:t>
      </w:r>
    </w:p>
    <w:p w14:paraId="43560832" w14:textId="77777777" w:rsidR="00E139DA" w:rsidRPr="000B699C" w:rsidRDefault="00E139DA" w:rsidP="00E139DA">
      <w:pPr>
        <w:pStyle w:val="verse"/>
      </w:pPr>
      <w:r w:rsidRPr="00822BCC">
        <w:t xml:space="preserve">I </w:t>
      </w:r>
      <w:proofErr w:type="spellStart"/>
      <w:r w:rsidRPr="00822BCC">
        <w:t>wanna</w:t>
      </w:r>
      <w:proofErr w:type="spellEnd"/>
      <w:r w:rsidRPr="000B699C">
        <w:t xml:space="preserve"> dance and sing</w:t>
      </w:r>
    </w:p>
    <w:p w14:paraId="56853729" w14:textId="77777777" w:rsidR="00E139DA" w:rsidRPr="000B699C" w:rsidRDefault="00E139DA" w:rsidP="00E139DA">
      <w:pPr>
        <w:pStyle w:val="verse"/>
      </w:pPr>
      <w:r w:rsidRPr="00822BCC">
        <w:t xml:space="preserve">I </w:t>
      </w:r>
      <w:proofErr w:type="spellStart"/>
      <w:r w:rsidRPr="00822BCC">
        <w:t>wanna</w:t>
      </w:r>
      <w:proofErr w:type="spellEnd"/>
      <w:r w:rsidRPr="000B699C">
        <w:t xml:space="preserve"> see the sky</w:t>
      </w:r>
    </w:p>
    <w:p w14:paraId="4FA2074C" w14:textId="77777777" w:rsidR="00E139DA" w:rsidRPr="000B699C" w:rsidRDefault="00E139DA" w:rsidP="00E139DA">
      <w:pPr>
        <w:pStyle w:val="verse"/>
      </w:pPr>
      <w:r w:rsidRPr="000B699C">
        <w:t>I’m sick of this thing</w:t>
      </w:r>
    </w:p>
    <w:p w14:paraId="15FEBB90" w14:textId="77777777" w:rsidR="00E139DA" w:rsidRPr="000B699C" w:rsidRDefault="00E139DA" w:rsidP="00E139DA">
      <w:pPr>
        <w:pStyle w:val="verse"/>
      </w:pPr>
      <w:r>
        <w:t>G</w:t>
      </w:r>
      <w:r w:rsidRPr="000B699C">
        <w:t>onna leave my phone at home</w:t>
      </w:r>
    </w:p>
    <w:p w14:paraId="686E4BB1" w14:textId="77777777" w:rsidR="00E139DA" w:rsidRPr="000B699C" w:rsidRDefault="00E139DA" w:rsidP="00E139DA">
      <w:pPr>
        <w:pStyle w:val="verse"/>
        <w:spacing w:line="360" w:lineRule="auto"/>
        <w:rPr>
          <w:sz w:val="22"/>
          <w:szCs w:val="22"/>
        </w:rPr>
      </w:pPr>
    </w:p>
    <w:p w14:paraId="6A5AB0F8" w14:textId="77777777" w:rsidR="00E139DA" w:rsidRPr="000B699C" w:rsidRDefault="00E139DA" w:rsidP="00E139DA">
      <w:pPr>
        <w:pStyle w:val="verse"/>
      </w:pPr>
      <w:r w:rsidRPr="000B699C">
        <w:t>I forgot to charge my phone today</w:t>
      </w:r>
    </w:p>
    <w:p w14:paraId="34441AF9" w14:textId="77777777" w:rsidR="00E139DA" w:rsidRPr="000B699C" w:rsidRDefault="00E139DA" w:rsidP="00E139DA">
      <w:pPr>
        <w:pStyle w:val="verse"/>
      </w:pPr>
      <w:r w:rsidRPr="000B699C">
        <w:t>I guess I’ll just got out and play</w:t>
      </w:r>
    </w:p>
    <w:p w14:paraId="33CB861E" w14:textId="77777777" w:rsidR="00E139DA" w:rsidRPr="0001316C" w:rsidRDefault="00E139DA" w:rsidP="00E139DA">
      <w:pPr>
        <w:pStyle w:val="verse"/>
      </w:pPr>
    </w:p>
    <w:p w14:paraId="21E50790" w14:textId="10EB91FB" w:rsidR="00E139DA" w:rsidRDefault="00E139DA" w:rsidP="00E139DA">
      <w:pPr>
        <w:rPr>
          <w:rFonts w:ascii="Hoefler Text" w:eastAsia="ヒラギノ角ゴ Pro W3" w:hAnsi="Hoefler Tex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A5FD23" wp14:editId="087B954F">
                <wp:simplePos x="0" y="0"/>
                <wp:positionH relativeFrom="column">
                  <wp:posOffset>546735</wp:posOffset>
                </wp:positionH>
                <wp:positionV relativeFrom="paragraph">
                  <wp:posOffset>2799080</wp:posOffset>
                </wp:positionV>
                <wp:extent cx="5791200" cy="31178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B786D" w14:textId="77777777" w:rsidR="00E139DA" w:rsidRDefault="00E139DA" w:rsidP="00E139DA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  <w:r>
                              <w:t>© Kid Pan Alley Music (ASCAP)/</w:t>
                            </w:r>
                            <w:proofErr w:type="spellStart"/>
                            <w:r>
                              <w:t>Zoidsongs</w:t>
                            </w:r>
                            <w:proofErr w:type="spellEnd"/>
                            <w:r>
                              <w:t xml:space="preserve"> (ASCAP) • info@kidpanalley.org</w:t>
                            </w:r>
                          </w:p>
                          <w:p w14:paraId="6257C616" w14:textId="77777777" w:rsidR="00E139DA" w:rsidRDefault="00E139DA" w:rsidP="00E13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FD23" id="Text Box 13" o:spid="_x0000_s1031" type="#_x0000_t202" style="position:absolute;margin-left:43.05pt;margin-top:220.4pt;width:456pt;height:24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" filled="f" stroked="f">
                <v:textbox>
                  <w:txbxContent>
                    <w:p w14:paraId="584B786D" w14:textId="77777777" w:rsidR="00E139DA" w:rsidRDefault="00E139DA" w:rsidP="00E139DA">
                      <w:pPr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  <w:r>
                        <w:t>© Kid Pan Alley Music (ASCAP)/</w:t>
                      </w:r>
                      <w:proofErr w:type="spellStart"/>
                      <w:r>
                        <w:t>Zoidsongs</w:t>
                      </w:r>
                      <w:proofErr w:type="spellEnd"/>
                      <w:r>
                        <w:t xml:space="preserve"> (ASCAP) • info@kidpanalley.org</w:t>
                      </w:r>
                    </w:p>
                    <w:p w14:paraId="6257C616" w14:textId="77777777" w:rsidR="00E139DA" w:rsidRDefault="00E139DA" w:rsidP="00E139D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3CFC646" w14:textId="77777777" w:rsidR="00E139DA" w:rsidRDefault="00E139DA" w:rsidP="00E139DA">
      <w:pPr>
        <w:pStyle w:val="Title1"/>
      </w:pPr>
      <w:r>
        <w:lastRenderedPageBreak/>
        <w:t>Sister for Sale</w:t>
      </w:r>
    </w:p>
    <w:p w14:paraId="54F61085" w14:textId="77777777" w:rsidR="00E139DA" w:rsidRDefault="00E139DA" w:rsidP="00E139DA">
      <w:pPr>
        <w:pStyle w:val="byline"/>
      </w:pPr>
      <w:r>
        <w:t xml:space="preserve">by Jon </w:t>
      </w:r>
      <w:proofErr w:type="spellStart"/>
      <w:r>
        <w:t>Vezner</w:t>
      </w:r>
      <w:proofErr w:type="spellEnd"/>
      <w:r>
        <w:t xml:space="preserve"> &amp; Mrs. Bachman’s 3</w:t>
      </w:r>
      <w:r>
        <w:rPr>
          <w:vertAlign w:val="superscript"/>
        </w:rPr>
        <w:t>rd</w:t>
      </w:r>
      <w:r>
        <w:t xml:space="preserve"> grade class / College Grove Elementary</w:t>
      </w:r>
    </w:p>
    <w:p w14:paraId="7EE494C8" w14:textId="632EDBCE" w:rsidR="00E139DA" w:rsidRDefault="00124F7B" w:rsidP="00E139DA">
      <w:pPr>
        <w:pStyle w:val="byline"/>
      </w:pPr>
      <w:r>
        <w:t>Featuring Bill Harley</w:t>
      </w:r>
    </w:p>
    <w:p w14:paraId="222CAE06" w14:textId="77777777" w:rsidR="00E139DA" w:rsidRDefault="00E139DA" w:rsidP="00E139DA">
      <w:pPr>
        <w:rPr>
          <w:rFonts w:ascii="GoudyOlSt BT" w:hAnsi="GoudyOlSt BT"/>
        </w:rPr>
      </w:pPr>
    </w:p>
    <w:p w14:paraId="271CEF47" w14:textId="77777777" w:rsidR="00E139DA" w:rsidRDefault="00E139DA" w:rsidP="00E139DA">
      <w:pPr>
        <w:pStyle w:val="verse"/>
      </w:pPr>
      <w:r>
        <w:t>I got a little problem, And I’m not sure what to do</w:t>
      </w:r>
    </w:p>
    <w:p w14:paraId="1C143B21" w14:textId="77777777" w:rsidR="00E139DA" w:rsidRDefault="00E139DA" w:rsidP="00E139DA">
      <w:pPr>
        <w:pStyle w:val="verse"/>
      </w:pPr>
      <w:r>
        <w:t xml:space="preserve">It’s been </w:t>
      </w:r>
      <w:proofErr w:type="spellStart"/>
      <w:r>
        <w:t>buggin</w:t>
      </w:r>
      <w:proofErr w:type="spellEnd"/>
      <w:r>
        <w:t xml:space="preserve">’ me and </w:t>
      </w:r>
      <w:proofErr w:type="spellStart"/>
      <w:r>
        <w:t>rubbin</w:t>
      </w:r>
      <w:proofErr w:type="spellEnd"/>
      <w:r>
        <w:t>’ me, Like a big stone in my shoe</w:t>
      </w:r>
    </w:p>
    <w:p w14:paraId="4F2D2DA4" w14:textId="77777777" w:rsidR="00E139DA" w:rsidRDefault="00E139DA" w:rsidP="00E139DA">
      <w:pPr>
        <w:pStyle w:val="verse"/>
      </w:pPr>
      <w:r>
        <w:t>If I don’t get it out, I’m bound to get a blister</w:t>
      </w:r>
    </w:p>
    <w:p w14:paraId="133CBF74" w14:textId="77777777" w:rsidR="00E139DA" w:rsidRDefault="00E139DA" w:rsidP="00E139DA">
      <w:pPr>
        <w:pStyle w:val="verse"/>
      </w:pPr>
      <w:r>
        <w:t>And it’s all because I got a problem with me sister</w:t>
      </w:r>
    </w:p>
    <w:p w14:paraId="1C897493" w14:textId="77777777" w:rsidR="00E139DA" w:rsidRDefault="00E139DA" w:rsidP="00E139DA">
      <w:pPr>
        <w:pStyle w:val="verse"/>
        <w:rPr>
          <w:rFonts w:ascii="GoudyOlSt BT" w:hAnsi="GoudyOlSt BT"/>
        </w:rPr>
      </w:pPr>
    </w:p>
    <w:p w14:paraId="6049DE0D" w14:textId="77777777" w:rsidR="00E139DA" w:rsidRDefault="00E139DA" w:rsidP="00E139DA">
      <w:pPr>
        <w:pStyle w:val="chorus"/>
      </w:pPr>
      <w:r>
        <w:t xml:space="preserve">I got a sister for a sale, </w:t>
      </w:r>
      <w:proofErr w:type="spellStart"/>
      <w:r>
        <w:t>gotta</w:t>
      </w:r>
      <w:proofErr w:type="spellEnd"/>
      <w:r>
        <w:t>’ sister for sale</w:t>
      </w:r>
    </w:p>
    <w:p w14:paraId="0CD890D6" w14:textId="77777777" w:rsidR="00E139DA" w:rsidRDefault="00E139DA" w:rsidP="00E139DA">
      <w:pPr>
        <w:pStyle w:val="chorus"/>
      </w:pPr>
      <w:r>
        <w:t>I’d sell her in a second if I knew they wouldn’t put me in jail</w:t>
      </w:r>
    </w:p>
    <w:p w14:paraId="6B391BBC" w14:textId="77777777" w:rsidR="00E139DA" w:rsidRDefault="00E139DA" w:rsidP="00E139DA">
      <w:pPr>
        <w:pStyle w:val="chorus"/>
      </w:pPr>
      <w:r>
        <w:t>I could put her up on E-bay, or a sign out in the lawn</w:t>
      </w:r>
    </w:p>
    <w:p w14:paraId="08E9EBC5" w14:textId="77777777" w:rsidR="00E139DA" w:rsidRDefault="00E139DA" w:rsidP="00E139DA">
      <w:pPr>
        <w:pStyle w:val="chorus"/>
      </w:pPr>
      <w:r>
        <w:t>But I better do it fast before she tells my mom</w:t>
      </w:r>
    </w:p>
    <w:p w14:paraId="11068A69" w14:textId="77777777" w:rsidR="00E139DA" w:rsidRDefault="00E139DA" w:rsidP="00E139DA">
      <w:pPr>
        <w:pStyle w:val="chorus"/>
      </w:pPr>
      <w:r>
        <w:t xml:space="preserve">I got a sister for sale, </w:t>
      </w:r>
      <w:proofErr w:type="spellStart"/>
      <w:r>
        <w:t>gotta</w:t>
      </w:r>
      <w:proofErr w:type="spellEnd"/>
      <w:r>
        <w:t>’ sister for sale</w:t>
      </w:r>
    </w:p>
    <w:p w14:paraId="42F88735" w14:textId="77777777" w:rsidR="00E139DA" w:rsidRDefault="00E139DA" w:rsidP="00E139DA">
      <w:pPr>
        <w:pStyle w:val="verse"/>
        <w:rPr>
          <w:rFonts w:ascii="GoudyOlSt BT" w:hAnsi="GoudyOlSt BT"/>
        </w:rPr>
      </w:pPr>
    </w:p>
    <w:p w14:paraId="5367C469" w14:textId="77777777" w:rsidR="00E139DA" w:rsidRDefault="00E139DA" w:rsidP="00E139DA">
      <w:pPr>
        <w:pStyle w:val="verse"/>
      </w:pPr>
      <w:r>
        <w:t>I’ve got a bigger problem that I don’t know how to fix</w:t>
      </w:r>
    </w:p>
    <w:p w14:paraId="4EE6C6E9" w14:textId="77777777" w:rsidR="00E139DA" w:rsidRDefault="00E139DA" w:rsidP="00E139DA">
      <w:pPr>
        <w:pStyle w:val="verse"/>
      </w:pPr>
      <w:r>
        <w:t>I don’t want to say his name, so I’ll just call him it</w:t>
      </w:r>
    </w:p>
    <w:p w14:paraId="0669BF86" w14:textId="77777777" w:rsidR="00E139DA" w:rsidRDefault="00E139DA" w:rsidP="00E139DA">
      <w:pPr>
        <w:pStyle w:val="verse"/>
      </w:pPr>
      <w:r>
        <w:t>He’s a bully and a brat and he doesn’t have a clue</w:t>
      </w:r>
    </w:p>
    <w:p w14:paraId="21E53A38" w14:textId="77777777" w:rsidR="00E139DA" w:rsidRDefault="00E139DA" w:rsidP="00E139DA">
      <w:pPr>
        <w:pStyle w:val="verse"/>
      </w:pPr>
      <w:r>
        <w:t xml:space="preserve">But </w:t>
      </w:r>
      <w:proofErr w:type="gramStart"/>
      <w:r>
        <w:t>I’ve  put</w:t>
      </w:r>
      <w:proofErr w:type="gramEnd"/>
      <w:r>
        <w:t xml:space="preserve"> on my thinking cap, now I know what to do</w:t>
      </w:r>
    </w:p>
    <w:p w14:paraId="71F73535" w14:textId="77777777" w:rsidR="00E139DA" w:rsidRDefault="00E139DA" w:rsidP="00E139DA">
      <w:pPr>
        <w:pStyle w:val="verse"/>
        <w:rPr>
          <w:rFonts w:ascii="GoudyOlSt BT" w:hAnsi="GoudyOlSt BT"/>
        </w:rPr>
      </w:pPr>
    </w:p>
    <w:p w14:paraId="33C11B4E" w14:textId="77777777" w:rsidR="00E139DA" w:rsidRDefault="00E139DA" w:rsidP="00E139DA">
      <w:pPr>
        <w:pStyle w:val="chorus"/>
      </w:pPr>
      <w:r>
        <w:t>Oh, I got a brother for sale, got a brother for sale</w:t>
      </w:r>
    </w:p>
    <w:p w14:paraId="12414C4A" w14:textId="77777777" w:rsidR="00E139DA" w:rsidRDefault="00E139DA" w:rsidP="00E139DA">
      <w:pPr>
        <w:pStyle w:val="chorus"/>
      </w:pPr>
      <w:r>
        <w:t>I’d sell him in a second if I knew they wouldn’t put me in jail</w:t>
      </w:r>
    </w:p>
    <w:p w14:paraId="6E187B43" w14:textId="77777777" w:rsidR="00E139DA" w:rsidRDefault="00E139DA" w:rsidP="00E139DA">
      <w:pPr>
        <w:pStyle w:val="chorus"/>
      </w:pPr>
      <w:r>
        <w:t>If I got a million dollars, I’d even get her half</w:t>
      </w:r>
    </w:p>
    <w:p w14:paraId="3C3DA503" w14:textId="77777777" w:rsidR="00E139DA" w:rsidRDefault="00E139DA" w:rsidP="00E139DA">
      <w:pPr>
        <w:pStyle w:val="chorus"/>
      </w:pPr>
      <w:r>
        <w:t>Anything it takes to get him off my back.</w:t>
      </w:r>
    </w:p>
    <w:p w14:paraId="23F03EAE" w14:textId="77777777" w:rsidR="00E139DA" w:rsidRDefault="00E139DA" w:rsidP="00E139DA">
      <w:pPr>
        <w:pStyle w:val="chorus"/>
      </w:pPr>
      <w:r>
        <w:t>I’ve got a brother for sale, got a brother for sale</w:t>
      </w:r>
    </w:p>
    <w:p w14:paraId="52A163D7" w14:textId="77777777" w:rsidR="00E139DA" w:rsidRDefault="00E139DA" w:rsidP="00E139DA">
      <w:pPr>
        <w:pStyle w:val="verse"/>
      </w:pPr>
    </w:p>
    <w:p w14:paraId="148005A7" w14:textId="77777777" w:rsidR="00E139DA" w:rsidRDefault="00E139DA" w:rsidP="00E139DA">
      <w:pPr>
        <w:pStyle w:val="verse"/>
      </w:pPr>
      <w:r>
        <w:t xml:space="preserve">There’s sisters and there’s brothers </w:t>
      </w:r>
    </w:p>
    <w:p w14:paraId="0E658348" w14:textId="77777777" w:rsidR="00E139DA" w:rsidRDefault="00E139DA" w:rsidP="00E139DA">
      <w:pPr>
        <w:pStyle w:val="verse"/>
      </w:pPr>
      <w:r>
        <w:t>It’s one or it’s the other that always gives the other one fits</w:t>
      </w:r>
    </w:p>
    <w:p w14:paraId="676A09B1" w14:textId="77777777" w:rsidR="00E139DA" w:rsidRDefault="00E139DA" w:rsidP="00E139DA">
      <w:pPr>
        <w:pStyle w:val="verse"/>
      </w:pPr>
      <w:r>
        <w:t xml:space="preserve">They’re a bother and a pain, but we love </w:t>
      </w:r>
      <w:proofErr w:type="spellStart"/>
      <w:r>
        <w:t>em</w:t>
      </w:r>
      <w:proofErr w:type="spellEnd"/>
      <w:r>
        <w:t xml:space="preserve"> just the same</w:t>
      </w:r>
    </w:p>
    <w:p w14:paraId="6A02AF67" w14:textId="77777777" w:rsidR="00E139DA" w:rsidRDefault="00E139DA" w:rsidP="00E139DA">
      <w:pPr>
        <w:pStyle w:val="verse"/>
      </w:pPr>
      <w:r>
        <w:t>But still I’d like to see how much I would get</w:t>
      </w:r>
    </w:p>
    <w:p w14:paraId="040FF609" w14:textId="77777777" w:rsidR="00E139DA" w:rsidRDefault="00E139DA" w:rsidP="00E139DA">
      <w:pPr>
        <w:pStyle w:val="verse"/>
        <w:rPr>
          <w:rFonts w:ascii="GoudyOlSt BT" w:hAnsi="GoudyOlSt BT"/>
        </w:rPr>
      </w:pPr>
    </w:p>
    <w:p w14:paraId="735E7528" w14:textId="77777777" w:rsidR="00E139DA" w:rsidRDefault="00E139DA" w:rsidP="00E139DA">
      <w:pPr>
        <w:pStyle w:val="chorus"/>
      </w:pPr>
      <w:r>
        <w:t xml:space="preserve">I’ve got a sister for a sale, </w:t>
      </w:r>
      <w:proofErr w:type="spellStart"/>
      <w:r>
        <w:t>gotta</w:t>
      </w:r>
      <w:proofErr w:type="spellEnd"/>
      <w:r>
        <w:t>’ sister for sale</w:t>
      </w:r>
    </w:p>
    <w:p w14:paraId="09C18116" w14:textId="77777777" w:rsidR="00E139DA" w:rsidRDefault="00E139DA" w:rsidP="00E139DA">
      <w:pPr>
        <w:pStyle w:val="chorus"/>
      </w:pPr>
      <w:r>
        <w:t xml:space="preserve">I’ve got a brother for a sale, </w:t>
      </w:r>
      <w:proofErr w:type="spellStart"/>
      <w:r>
        <w:t>gotta</w:t>
      </w:r>
      <w:proofErr w:type="spellEnd"/>
      <w:r>
        <w:t>’ brother for sale</w:t>
      </w:r>
    </w:p>
    <w:p w14:paraId="5F81DEB7" w14:textId="77777777" w:rsidR="00E139DA" w:rsidRDefault="00E139DA" w:rsidP="00E139DA">
      <w:pPr>
        <w:pStyle w:val="chorus"/>
      </w:pPr>
      <w:r>
        <w:t xml:space="preserve">I’d sell </w:t>
      </w:r>
      <w:proofErr w:type="spellStart"/>
      <w:r>
        <w:t>em</w:t>
      </w:r>
      <w:proofErr w:type="spellEnd"/>
      <w:r>
        <w:t xml:space="preserve"> in a second if I knew they wouldn’t put me in jail</w:t>
      </w:r>
    </w:p>
    <w:p w14:paraId="1449F564" w14:textId="77777777" w:rsidR="00E139DA" w:rsidRDefault="00E139DA" w:rsidP="00E139DA">
      <w:pPr>
        <w:pStyle w:val="chorus"/>
      </w:pPr>
      <w:r>
        <w:t>I could put her up on E-bay, or a sign out in the lawn</w:t>
      </w:r>
    </w:p>
    <w:p w14:paraId="7457A7CF" w14:textId="77777777" w:rsidR="00E139DA" w:rsidRDefault="00E139DA" w:rsidP="00E139DA">
      <w:pPr>
        <w:pStyle w:val="chorus"/>
      </w:pPr>
      <w:r>
        <w:t>But I better do it fast before she tells my mom</w:t>
      </w:r>
    </w:p>
    <w:p w14:paraId="61CDB006" w14:textId="77777777" w:rsidR="00E139DA" w:rsidRDefault="00E139DA" w:rsidP="00E139DA">
      <w:pPr>
        <w:pStyle w:val="chorus"/>
      </w:pPr>
      <w:r>
        <w:t xml:space="preserve">I got a sister for sale, </w:t>
      </w:r>
      <w:proofErr w:type="spellStart"/>
      <w:r>
        <w:t>gotta</w:t>
      </w:r>
      <w:proofErr w:type="spellEnd"/>
      <w:r>
        <w:t>’ sister for sale</w:t>
      </w:r>
    </w:p>
    <w:p w14:paraId="2AE6D1E3" w14:textId="77777777" w:rsidR="00E139DA" w:rsidRDefault="00E139DA" w:rsidP="00E139DA">
      <w:pPr>
        <w:pStyle w:val="chorus"/>
      </w:pPr>
      <w:r>
        <w:t xml:space="preserve">I’ve got a brother for sale, </w:t>
      </w:r>
      <w:proofErr w:type="spellStart"/>
      <w:r>
        <w:t>gotta</w:t>
      </w:r>
      <w:proofErr w:type="spellEnd"/>
      <w:r>
        <w:t xml:space="preserve"> brother for sale</w:t>
      </w:r>
    </w:p>
    <w:p w14:paraId="740EC708" w14:textId="77777777" w:rsidR="00E139DA" w:rsidRDefault="00E139DA" w:rsidP="00E139DA">
      <w:pPr>
        <w:pStyle w:val="chorus"/>
      </w:pPr>
      <w:r>
        <w:t xml:space="preserve">I got a sister for sale, </w:t>
      </w:r>
      <w:proofErr w:type="spellStart"/>
      <w:r>
        <w:t>gotta</w:t>
      </w:r>
      <w:proofErr w:type="spellEnd"/>
      <w:r>
        <w:t>’ sister for sale</w:t>
      </w:r>
    </w:p>
    <w:p w14:paraId="75F66860" w14:textId="77777777" w:rsidR="00E139DA" w:rsidRDefault="00E139DA" w:rsidP="00E139DA">
      <w:pPr>
        <w:pStyle w:val="chorus"/>
      </w:pPr>
      <w:r>
        <w:t xml:space="preserve">I’ve got a brother for sale, </w:t>
      </w:r>
      <w:proofErr w:type="spellStart"/>
      <w:r>
        <w:t>gotta</w:t>
      </w:r>
      <w:proofErr w:type="spellEnd"/>
      <w:r>
        <w:t xml:space="preserve"> brother for sale</w:t>
      </w:r>
    </w:p>
    <w:p w14:paraId="090F2F6D" w14:textId="77777777" w:rsidR="00E139DA" w:rsidRDefault="00E139DA" w:rsidP="00E139DA">
      <w:pPr>
        <w:pStyle w:val="chorus"/>
      </w:pPr>
      <w:r>
        <w:t xml:space="preserve">I got a sister for sale, </w:t>
      </w:r>
      <w:proofErr w:type="spellStart"/>
      <w:r>
        <w:t>gotta</w:t>
      </w:r>
      <w:proofErr w:type="spellEnd"/>
      <w:r>
        <w:t>’ sister for sale</w:t>
      </w:r>
    </w:p>
    <w:p w14:paraId="269B2883" w14:textId="77777777" w:rsidR="00E139DA" w:rsidRDefault="00E139DA" w:rsidP="00E139DA">
      <w:pPr>
        <w:pStyle w:val="chorus"/>
      </w:pPr>
      <w:r>
        <w:t xml:space="preserve">I’ve got a brother for sale, </w:t>
      </w:r>
      <w:proofErr w:type="spellStart"/>
      <w:r>
        <w:t>gotta</w:t>
      </w:r>
      <w:proofErr w:type="spellEnd"/>
      <w:r>
        <w:t xml:space="preserve"> brother for sale</w:t>
      </w:r>
    </w:p>
    <w:p w14:paraId="296E011C" w14:textId="5FC1E6B6" w:rsidR="00E139DA" w:rsidRDefault="00E139DA" w:rsidP="00E139DA">
      <w:pPr>
        <w:rPr>
          <w:rFonts w:ascii="Hoefler Text" w:eastAsia="ヒラギノ角ゴ Pro W3" w:hAnsi="Hoefler Tex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06B406" wp14:editId="4F8F5158">
                <wp:simplePos x="0" y="0"/>
                <wp:positionH relativeFrom="column">
                  <wp:posOffset>318135</wp:posOffset>
                </wp:positionH>
                <wp:positionV relativeFrom="paragraph">
                  <wp:posOffset>2360930</wp:posOffset>
                </wp:positionV>
                <wp:extent cx="5791200" cy="31178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BB36C" w14:textId="376D545F" w:rsidR="00E139DA" w:rsidRDefault="00E139DA" w:rsidP="00E139DA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  <w:r>
                              <w:t>© Kid Pan Alley Music (ASCAP)/</w:t>
                            </w:r>
                            <w:proofErr w:type="spellStart"/>
                            <w:r w:rsidR="003E6EE4">
                              <w:t>Minni</w:t>
                            </w:r>
                            <w:proofErr w:type="spellEnd"/>
                            <w:r w:rsidR="003E6EE4">
                              <w:t xml:space="preserve"> Apples (</w:t>
                            </w:r>
                            <w:proofErr w:type="gramStart"/>
                            <w:r w:rsidR="003E6EE4">
                              <w:t xml:space="preserve">BMI) </w:t>
                            </w:r>
                            <w:r>
                              <w:t xml:space="preserve"> •</w:t>
                            </w:r>
                            <w:proofErr w:type="gramEnd"/>
                            <w:r>
                              <w:t xml:space="preserve"> info@kidpanalley.org</w:t>
                            </w:r>
                          </w:p>
                          <w:p w14:paraId="29BEE0CC" w14:textId="77777777" w:rsidR="00E139DA" w:rsidRDefault="00E139DA" w:rsidP="00E13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B406" id="Text Box 14" o:spid="_x0000_s1032" type="#_x0000_t202" style="position:absolute;margin-left:25.05pt;margin-top:185.9pt;width:456pt;height:24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" filled="f" stroked="f">
                <v:textbox>
                  <w:txbxContent>
                    <w:p w14:paraId="081BB36C" w14:textId="376D545F" w:rsidR="00E139DA" w:rsidRDefault="00E139DA" w:rsidP="00E139DA">
                      <w:pPr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  <w:r>
                        <w:t>© Kid Pan Alley Music (ASCAP)/</w:t>
                      </w:r>
                      <w:proofErr w:type="spellStart"/>
                      <w:r w:rsidR="003E6EE4">
                        <w:t>Minni</w:t>
                      </w:r>
                      <w:proofErr w:type="spellEnd"/>
                      <w:r w:rsidR="003E6EE4">
                        <w:t xml:space="preserve"> Apples (</w:t>
                      </w:r>
                      <w:proofErr w:type="gramStart"/>
                      <w:r w:rsidR="003E6EE4">
                        <w:t xml:space="preserve">BMI) </w:t>
                      </w:r>
                      <w:r>
                        <w:t xml:space="preserve"> •</w:t>
                      </w:r>
                      <w:proofErr w:type="gramEnd"/>
                      <w:r>
                        <w:t xml:space="preserve"> info@kidpanalley.org</w:t>
                      </w:r>
                    </w:p>
                    <w:p w14:paraId="29BEE0CC" w14:textId="77777777" w:rsidR="00E139DA" w:rsidRDefault="00E139DA" w:rsidP="00E139D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C084D0E" w14:textId="77777777" w:rsidR="00FB6A76" w:rsidRPr="00844DFE" w:rsidRDefault="00FB6A76" w:rsidP="00E139DA">
      <w:pPr>
        <w:pStyle w:val="Title1"/>
        <w:rPr>
          <w:sz w:val="20"/>
        </w:rPr>
      </w:pPr>
      <w:bookmarkStart w:id="13" w:name="_Toc136087189"/>
      <w:r w:rsidRPr="00444B4C">
        <w:lastRenderedPageBreak/>
        <w:t>My Shadow Leads a Double Life</w:t>
      </w:r>
      <w:bookmarkEnd w:id="13"/>
    </w:p>
    <w:p w14:paraId="5580D7EB" w14:textId="77777777" w:rsidR="00FB6A76" w:rsidRDefault="00FB6A76" w:rsidP="00124F7B">
      <w:pPr>
        <w:pStyle w:val="byline"/>
      </w:pPr>
      <w:r>
        <w:t xml:space="preserve"> By Paul Reisler, Terri Allard, Jeff Romano with Ms. Dowd’s 4</w:t>
      </w:r>
      <w:r>
        <w:rPr>
          <w:vertAlign w:val="superscript"/>
        </w:rPr>
        <w:t>th</w:t>
      </w:r>
      <w:r>
        <w:t xml:space="preserve"> grade, Jackson-Via</w:t>
      </w:r>
    </w:p>
    <w:p w14:paraId="6D3721F1" w14:textId="771E10EF" w:rsidR="00124F7B" w:rsidRDefault="00124F7B" w:rsidP="00124F7B">
      <w:pPr>
        <w:pStyle w:val="byline"/>
      </w:pPr>
      <w:r>
        <w:t>Featuring Robbie Schaefer</w:t>
      </w:r>
    </w:p>
    <w:p w14:paraId="4AE8374D" w14:textId="77777777" w:rsidR="00FB6A76" w:rsidRDefault="00FB6A76" w:rsidP="00FB6A76">
      <w:pPr>
        <w:pStyle w:val="byline0"/>
      </w:pPr>
    </w:p>
    <w:p w14:paraId="499E5226" w14:textId="77777777" w:rsidR="00FB6A76" w:rsidRPr="00162574" w:rsidRDefault="00FB6A76" w:rsidP="00FB6A76">
      <w:pPr>
        <w:pStyle w:val="chorus"/>
      </w:pPr>
      <w:r w:rsidRPr="00162574">
        <w:t>My shadow leads a double life</w:t>
      </w:r>
    </w:p>
    <w:p w14:paraId="59C25917" w14:textId="6931B9FA" w:rsidR="00FB6A76" w:rsidRPr="00162574" w:rsidRDefault="00FB6A76" w:rsidP="00FB6A76">
      <w:pPr>
        <w:pStyle w:val="chorus"/>
      </w:pPr>
      <w:r w:rsidRPr="00162574">
        <w:t>By day</w:t>
      </w:r>
      <w:r w:rsidR="00B35262">
        <w:t xml:space="preserve"> he</w:t>
      </w:r>
      <w:r w:rsidRPr="00162574">
        <w:t xml:space="preserve"> stays right by my side</w:t>
      </w:r>
    </w:p>
    <w:p w14:paraId="0FE0A6AB" w14:textId="77777777" w:rsidR="00FB6A76" w:rsidRPr="00162574" w:rsidRDefault="00FB6A76" w:rsidP="00FB6A76">
      <w:pPr>
        <w:pStyle w:val="chorus"/>
      </w:pPr>
      <w:r w:rsidRPr="00162574">
        <w:t>Like clothes, like friends, like a puppy dog</w:t>
      </w:r>
    </w:p>
    <w:p w14:paraId="3866A365" w14:textId="77777777" w:rsidR="00FB6A76" w:rsidRPr="00162574" w:rsidRDefault="00FB6A76" w:rsidP="00FB6A76">
      <w:pPr>
        <w:pStyle w:val="chorus"/>
      </w:pPr>
      <w:r w:rsidRPr="00162574">
        <w:t>He sticks to me like gum on a shoe</w:t>
      </w:r>
    </w:p>
    <w:p w14:paraId="54973926" w14:textId="77777777" w:rsidR="00FB6A76" w:rsidRPr="00162574" w:rsidRDefault="00FB6A76" w:rsidP="00FB6A76">
      <w:pPr>
        <w:pStyle w:val="chorus"/>
      </w:pPr>
      <w:r w:rsidRPr="00162574">
        <w:t>Someone’s there, but I don’t know who</w:t>
      </w:r>
    </w:p>
    <w:p w14:paraId="48785061" w14:textId="77777777" w:rsidR="00FB6A76" w:rsidRPr="00162574" w:rsidRDefault="00FB6A76" w:rsidP="00FB6A76">
      <w:pPr>
        <w:pStyle w:val="chorus"/>
      </w:pPr>
      <w:r w:rsidRPr="00162574">
        <w:t>All day long he hugs me tight</w:t>
      </w:r>
    </w:p>
    <w:p w14:paraId="4AB07074" w14:textId="77777777" w:rsidR="00FB6A76" w:rsidRPr="00162574" w:rsidRDefault="00FB6A76" w:rsidP="00FB6A76">
      <w:pPr>
        <w:pStyle w:val="chorus"/>
      </w:pPr>
      <w:r w:rsidRPr="00162574">
        <w:t>But I wonder where he goes at night</w:t>
      </w:r>
    </w:p>
    <w:p w14:paraId="6DD6FC76" w14:textId="77777777" w:rsidR="00FB6A76" w:rsidRPr="00162574" w:rsidRDefault="00FB6A76" w:rsidP="00FB6A76">
      <w:pPr>
        <w:pStyle w:val="verse"/>
      </w:pPr>
    </w:p>
    <w:p w14:paraId="6BA03167" w14:textId="77777777" w:rsidR="00FB6A76" w:rsidRPr="00162574" w:rsidRDefault="00FB6A76" w:rsidP="00FB6A76">
      <w:pPr>
        <w:pStyle w:val="verse"/>
      </w:pPr>
      <w:r w:rsidRPr="00162574">
        <w:t>Sometimes my shadow over sleeps</w:t>
      </w:r>
    </w:p>
    <w:p w14:paraId="7B94240A" w14:textId="77777777" w:rsidR="00FB6A76" w:rsidRPr="00162574" w:rsidRDefault="00FB6A76" w:rsidP="00FB6A76">
      <w:pPr>
        <w:pStyle w:val="verse"/>
      </w:pPr>
      <w:r w:rsidRPr="00162574">
        <w:t>Planning his revenge on the company he keeps</w:t>
      </w:r>
    </w:p>
    <w:p w14:paraId="7D379BED" w14:textId="77777777" w:rsidR="00FB6A76" w:rsidRPr="00162574" w:rsidRDefault="00FB6A76" w:rsidP="00FB6A76">
      <w:pPr>
        <w:pStyle w:val="verse"/>
      </w:pPr>
      <w:r w:rsidRPr="00162574">
        <w:t>Does my shadow have a dark side, too?</w:t>
      </w:r>
    </w:p>
    <w:p w14:paraId="5965BC85" w14:textId="77777777" w:rsidR="00FB6A76" w:rsidRPr="00162574" w:rsidRDefault="00FB6A76" w:rsidP="00FB6A76">
      <w:pPr>
        <w:pStyle w:val="verse"/>
      </w:pPr>
      <w:r w:rsidRPr="00162574">
        <w:t xml:space="preserve">Like me and you and the moon that’s new </w:t>
      </w:r>
    </w:p>
    <w:p w14:paraId="2EFE2A09" w14:textId="77777777" w:rsidR="00FB6A76" w:rsidRPr="00162574" w:rsidRDefault="00FB6A76" w:rsidP="00FB6A76">
      <w:pPr>
        <w:pStyle w:val="verse"/>
      </w:pPr>
    </w:p>
    <w:p w14:paraId="679F6E70" w14:textId="77777777" w:rsidR="00FB6A76" w:rsidRPr="00162574" w:rsidRDefault="00FB6A76" w:rsidP="00FB6A76">
      <w:pPr>
        <w:pStyle w:val="chorus"/>
      </w:pPr>
      <w:r w:rsidRPr="00162574">
        <w:t>My shadow leads a double life</w:t>
      </w:r>
    </w:p>
    <w:p w14:paraId="6A5CB05A" w14:textId="44BE67ED" w:rsidR="00FB6A76" w:rsidRPr="00162574" w:rsidRDefault="007E7CC3" w:rsidP="00FB6A76">
      <w:pPr>
        <w:pStyle w:val="chorus"/>
      </w:pPr>
      <w:r>
        <w:t>By day he</w:t>
      </w:r>
      <w:r w:rsidR="00FB6A76" w:rsidRPr="00162574">
        <w:t xml:space="preserve"> stays right by my side</w:t>
      </w:r>
    </w:p>
    <w:p w14:paraId="00E65B98" w14:textId="77777777" w:rsidR="00FB6A76" w:rsidRPr="00162574" w:rsidRDefault="00FB6A76" w:rsidP="00FB6A76">
      <w:pPr>
        <w:pStyle w:val="chorus"/>
      </w:pPr>
      <w:r w:rsidRPr="00162574">
        <w:t>Like clothes, like friends, like a puppy dog</w:t>
      </w:r>
    </w:p>
    <w:p w14:paraId="2054831A" w14:textId="77777777" w:rsidR="00FB6A76" w:rsidRPr="00162574" w:rsidRDefault="00FB6A76" w:rsidP="00FB6A76">
      <w:pPr>
        <w:pStyle w:val="chorus"/>
      </w:pPr>
      <w:r w:rsidRPr="00162574">
        <w:t>He sticks to me like gum on a shoe</w:t>
      </w:r>
    </w:p>
    <w:p w14:paraId="65364EB7" w14:textId="77777777" w:rsidR="00FB6A76" w:rsidRPr="00162574" w:rsidRDefault="00FB6A76" w:rsidP="00FB6A76">
      <w:pPr>
        <w:pStyle w:val="chorus"/>
      </w:pPr>
      <w:r w:rsidRPr="00162574">
        <w:t>Someone’s there, but I don’t know who</w:t>
      </w:r>
    </w:p>
    <w:p w14:paraId="6F76B8C1" w14:textId="77777777" w:rsidR="00FB6A76" w:rsidRPr="00162574" w:rsidRDefault="00FB6A76" w:rsidP="00FB6A76">
      <w:pPr>
        <w:pStyle w:val="chorus"/>
      </w:pPr>
      <w:r w:rsidRPr="00162574">
        <w:t>All day long he hugs me tight</w:t>
      </w:r>
    </w:p>
    <w:p w14:paraId="389AA66C" w14:textId="77777777" w:rsidR="00FB6A76" w:rsidRPr="00162574" w:rsidRDefault="00FB6A76" w:rsidP="00FB6A76">
      <w:pPr>
        <w:pStyle w:val="chorus"/>
      </w:pPr>
      <w:r w:rsidRPr="00162574">
        <w:t>But I wonder where he goes at night</w:t>
      </w:r>
    </w:p>
    <w:p w14:paraId="1FEF3CB3" w14:textId="77777777" w:rsidR="00FB6A76" w:rsidRPr="00162574" w:rsidRDefault="00FB6A76" w:rsidP="00FB6A76">
      <w:pPr>
        <w:pStyle w:val="verse"/>
      </w:pPr>
    </w:p>
    <w:p w14:paraId="37F87319" w14:textId="77777777" w:rsidR="00FB6A76" w:rsidRPr="00162574" w:rsidRDefault="00FB6A76" w:rsidP="00FB6A76">
      <w:pPr>
        <w:pStyle w:val="verse"/>
      </w:pPr>
      <w:r w:rsidRPr="00162574">
        <w:t>Sometimes he howls at the moon</w:t>
      </w:r>
    </w:p>
    <w:p w14:paraId="51645847" w14:textId="77777777" w:rsidR="00FB6A76" w:rsidRPr="00162574" w:rsidRDefault="00FB6A76" w:rsidP="00FB6A76">
      <w:pPr>
        <w:pStyle w:val="verse"/>
      </w:pPr>
      <w:r w:rsidRPr="00162574">
        <w:t>A desperate song so out of tune</w:t>
      </w:r>
    </w:p>
    <w:p w14:paraId="119B7F9A" w14:textId="77777777" w:rsidR="00FB6A76" w:rsidRPr="00162574" w:rsidRDefault="00FB6A76" w:rsidP="00FB6A76">
      <w:pPr>
        <w:pStyle w:val="verse"/>
      </w:pPr>
      <w:r w:rsidRPr="00162574">
        <w:t>He tries to chase the dark away</w:t>
      </w:r>
    </w:p>
    <w:p w14:paraId="157AE853" w14:textId="77777777" w:rsidR="00FB6A76" w:rsidRPr="00162574" w:rsidRDefault="00FB6A76" w:rsidP="00FB6A76">
      <w:pPr>
        <w:pStyle w:val="verse"/>
      </w:pPr>
      <w:proofErr w:type="gramStart"/>
      <w:r w:rsidRPr="00162574">
        <w:t>So</w:t>
      </w:r>
      <w:proofErr w:type="gramEnd"/>
      <w:r w:rsidRPr="00162574">
        <w:t xml:space="preserve"> that he can come outside and play </w:t>
      </w:r>
    </w:p>
    <w:p w14:paraId="272F8687" w14:textId="77777777" w:rsidR="00FB6A76" w:rsidRPr="00162574" w:rsidRDefault="00FB6A76" w:rsidP="00FB6A76">
      <w:pPr>
        <w:pStyle w:val="verse"/>
      </w:pPr>
    </w:p>
    <w:p w14:paraId="6548C2BB" w14:textId="77777777" w:rsidR="00FB6A76" w:rsidRPr="00162574" w:rsidRDefault="00FB6A76" w:rsidP="00FB6A76">
      <w:pPr>
        <w:pStyle w:val="chorus"/>
      </w:pPr>
      <w:r w:rsidRPr="00162574">
        <w:t>My shadow leads a double life</w:t>
      </w:r>
    </w:p>
    <w:p w14:paraId="33636A08" w14:textId="0F1A455A" w:rsidR="00FB6A76" w:rsidRPr="00162574" w:rsidRDefault="00FB6A76" w:rsidP="00FB6A76">
      <w:pPr>
        <w:pStyle w:val="chorus"/>
      </w:pPr>
      <w:r w:rsidRPr="00162574">
        <w:t xml:space="preserve">By day </w:t>
      </w:r>
      <w:r w:rsidR="007E7CC3">
        <w:t>he</w:t>
      </w:r>
      <w:r w:rsidRPr="00162574">
        <w:t xml:space="preserve"> stays right by my side</w:t>
      </w:r>
    </w:p>
    <w:p w14:paraId="07E7968B" w14:textId="77777777" w:rsidR="00FB6A76" w:rsidRPr="00162574" w:rsidRDefault="00FB6A76" w:rsidP="00FB6A76">
      <w:pPr>
        <w:pStyle w:val="chorus"/>
      </w:pPr>
      <w:r w:rsidRPr="00162574">
        <w:t>Like clothes, like friends, like a puppy dog</w:t>
      </w:r>
    </w:p>
    <w:p w14:paraId="5A86F99B" w14:textId="77777777" w:rsidR="00FB6A76" w:rsidRPr="00162574" w:rsidRDefault="00FB6A76" w:rsidP="00FB6A76">
      <w:pPr>
        <w:pStyle w:val="chorus"/>
      </w:pPr>
      <w:r w:rsidRPr="00162574">
        <w:t>He sticks to me like gum on a shoe</w:t>
      </w:r>
    </w:p>
    <w:p w14:paraId="0722A879" w14:textId="77777777" w:rsidR="00FB6A76" w:rsidRPr="00162574" w:rsidRDefault="00FB6A76" w:rsidP="00FB6A76">
      <w:pPr>
        <w:pStyle w:val="chorus"/>
      </w:pPr>
      <w:r w:rsidRPr="00162574">
        <w:t>Someone’s there, but I don’t know who</w:t>
      </w:r>
    </w:p>
    <w:p w14:paraId="57A5D26B" w14:textId="77777777" w:rsidR="00FB6A76" w:rsidRPr="00162574" w:rsidRDefault="00FB6A76" w:rsidP="00FB6A76">
      <w:pPr>
        <w:pStyle w:val="chorus"/>
      </w:pPr>
      <w:r w:rsidRPr="00162574">
        <w:t>All day long he hugs me tight</w:t>
      </w:r>
    </w:p>
    <w:p w14:paraId="0F863003" w14:textId="77777777" w:rsidR="00FB6A76" w:rsidRPr="00162574" w:rsidRDefault="00FB6A76" w:rsidP="00FB6A76">
      <w:pPr>
        <w:pStyle w:val="chorus"/>
      </w:pPr>
      <w:r w:rsidRPr="00162574">
        <w:t xml:space="preserve">But I wonder where he goes </w:t>
      </w:r>
    </w:p>
    <w:p w14:paraId="0803608B" w14:textId="77777777" w:rsidR="00162574" w:rsidRDefault="00FB6A76" w:rsidP="00162574">
      <w:pPr>
        <w:pStyle w:val="chorus"/>
      </w:pPr>
      <w:r w:rsidRPr="00162574">
        <w:t xml:space="preserve">I wonder where he goes </w:t>
      </w:r>
    </w:p>
    <w:p w14:paraId="731438F5" w14:textId="2648E2BC" w:rsidR="00FB6A76" w:rsidRPr="00162574" w:rsidRDefault="00FB6A76" w:rsidP="00162574">
      <w:pPr>
        <w:pStyle w:val="chorus"/>
      </w:pPr>
      <w:r w:rsidRPr="00162574">
        <w:t>I wonder where he goes at night</w:t>
      </w:r>
    </w:p>
    <w:p w14:paraId="69DA1413" w14:textId="77777777" w:rsidR="00FB6A76" w:rsidRPr="00162574" w:rsidRDefault="00FB6A76" w:rsidP="00FB6A76">
      <w:pPr>
        <w:pStyle w:val="verse"/>
      </w:pPr>
    </w:p>
    <w:p w14:paraId="6E410D84" w14:textId="35DC7836" w:rsidR="000418ED" w:rsidRDefault="00903F87">
      <w:pPr>
        <w:rPr>
          <w:rFonts w:ascii="Hoefler Text" w:eastAsia="ヒラギノ角ゴ Pro W3" w:hAnsi="Hoefler Tex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2916B" wp14:editId="0D8B5DB7">
                <wp:simplePos x="0" y="0"/>
                <wp:positionH relativeFrom="column">
                  <wp:posOffset>394335</wp:posOffset>
                </wp:positionH>
                <wp:positionV relativeFrom="paragraph">
                  <wp:posOffset>2755900</wp:posOffset>
                </wp:positionV>
                <wp:extent cx="5791200" cy="31178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4C0F3" w14:textId="77777777" w:rsidR="00E139DA" w:rsidRDefault="00E139DA" w:rsidP="00903F87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  <w:r>
                              <w:t>© Kid Pan Alley Music (ASCAP)/</w:t>
                            </w:r>
                            <w:proofErr w:type="spellStart"/>
                            <w:r>
                              <w:t>Zoidsongs</w:t>
                            </w:r>
                            <w:proofErr w:type="spellEnd"/>
                            <w:r>
                              <w:t xml:space="preserve"> (ASCAP) • info@kidpanalley.org</w:t>
                            </w:r>
                          </w:p>
                          <w:p w14:paraId="1DAAEC24" w14:textId="77777777" w:rsidR="00E139DA" w:rsidRDefault="00E139DA" w:rsidP="00903F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916B" id="Text Box 7" o:spid="_x0000_s1033" type="#_x0000_t202" style="position:absolute;margin-left:31.05pt;margin-top:217pt;width:456pt;height:2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" filled="f" stroked="f">
                <v:textbox>
                  <w:txbxContent>
                    <w:p w14:paraId="3944C0F3" w14:textId="77777777" w:rsidR="00E139DA" w:rsidRDefault="00E139DA" w:rsidP="00903F87">
                      <w:pPr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  <w:r>
                        <w:t>© Kid Pan Alley Music (ASCAP)/</w:t>
                      </w:r>
                      <w:proofErr w:type="spellStart"/>
                      <w:r>
                        <w:t>Zoidsongs</w:t>
                      </w:r>
                      <w:proofErr w:type="spellEnd"/>
                      <w:r>
                        <w:t xml:space="preserve"> (ASCAP) • info@kidpanalley.org</w:t>
                      </w:r>
                    </w:p>
                    <w:p w14:paraId="1DAAEC24" w14:textId="77777777" w:rsidR="00E139DA" w:rsidRDefault="00E139DA" w:rsidP="00903F8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18ED">
        <w:br w:type="page"/>
      </w:r>
    </w:p>
    <w:p w14:paraId="06D76328" w14:textId="77777777" w:rsidR="00143CCC" w:rsidRDefault="00143CCC" w:rsidP="00E139DA">
      <w:pPr>
        <w:pStyle w:val="Title1"/>
      </w:pPr>
      <w:bookmarkStart w:id="14" w:name="_Toc22213927"/>
      <w:r>
        <w:lastRenderedPageBreak/>
        <w:t>Santa’s on Vacation</w:t>
      </w:r>
      <w:bookmarkEnd w:id="14"/>
    </w:p>
    <w:p w14:paraId="1003A09E" w14:textId="30D60E29" w:rsidR="00143CCC" w:rsidRDefault="00143CCC" w:rsidP="00124F7B">
      <w:pPr>
        <w:pStyle w:val="byline"/>
      </w:pPr>
      <w:r>
        <w:t>By Tim Johnson &amp; Mrs. Allard’s 3</w:t>
      </w:r>
      <w:r>
        <w:rPr>
          <w:vertAlign w:val="superscript"/>
        </w:rPr>
        <w:t>rd</w:t>
      </w:r>
      <w:r w:rsidR="00903F87">
        <w:t xml:space="preserve"> grade class, </w:t>
      </w:r>
      <w:r>
        <w:t>Poplar Grove School</w:t>
      </w:r>
    </w:p>
    <w:p w14:paraId="5A2E5097" w14:textId="3DD69C4E" w:rsidR="00124F7B" w:rsidRPr="00D44DFF" w:rsidRDefault="00124F7B" w:rsidP="00124F7B">
      <w:pPr>
        <w:pStyle w:val="byline"/>
        <w:rPr>
          <w:rFonts w:ascii="Arial" w:hAnsi="Arial"/>
        </w:rPr>
      </w:pPr>
      <w:r>
        <w:t>Featuring Randy Kaplan</w:t>
      </w:r>
    </w:p>
    <w:p w14:paraId="763591E1" w14:textId="77777777" w:rsidR="00143CCC" w:rsidRDefault="00143CCC" w:rsidP="00143CCC">
      <w:pPr>
        <w:autoSpaceDE w:val="0"/>
        <w:autoSpaceDN w:val="0"/>
        <w:adjustRightInd w:val="0"/>
        <w:rPr>
          <w:rFonts w:ascii="New York" w:hAnsi="New York"/>
          <w:color w:val="000000"/>
        </w:rPr>
      </w:pPr>
    </w:p>
    <w:p w14:paraId="002A65B2" w14:textId="77777777" w:rsidR="00143CCC" w:rsidRDefault="00143CCC" w:rsidP="006272C5">
      <w:pPr>
        <w:pStyle w:val="verse"/>
      </w:pPr>
      <w:r>
        <w:t>All year long he’s been at the north pole</w:t>
      </w:r>
    </w:p>
    <w:p w14:paraId="758C0200" w14:textId="77777777" w:rsidR="00143CCC" w:rsidRDefault="00143CCC" w:rsidP="006272C5">
      <w:pPr>
        <w:pStyle w:val="verse"/>
      </w:pPr>
      <w:r>
        <w:t>The snow falls down and the wind is cold</w:t>
      </w:r>
    </w:p>
    <w:p w14:paraId="1735BDE1" w14:textId="77777777" w:rsidR="00143CCC" w:rsidRDefault="00143CCC" w:rsidP="006272C5">
      <w:pPr>
        <w:pStyle w:val="verse"/>
      </w:pPr>
      <w:r>
        <w:t>He’s making toys for all the boys and the girls</w:t>
      </w:r>
    </w:p>
    <w:p w14:paraId="03C2169E" w14:textId="77777777" w:rsidR="00143CCC" w:rsidRDefault="00143CCC" w:rsidP="006272C5">
      <w:pPr>
        <w:pStyle w:val="verse"/>
      </w:pPr>
      <w:r>
        <w:t>It’s a great big job because it’s a great big world</w:t>
      </w:r>
    </w:p>
    <w:p w14:paraId="47EA4F84" w14:textId="77777777" w:rsidR="00143CCC" w:rsidRDefault="00143CCC" w:rsidP="00143CCC">
      <w:pPr>
        <w:autoSpaceDE w:val="0"/>
        <w:autoSpaceDN w:val="0"/>
        <w:adjustRightInd w:val="0"/>
        <w:contextualSpacing/>
        <w:rPr>
          <w:rFonts w:ascii="New York" w:hAnsi="New York"/>
          <w:color w:val="000000"/>
        </w:rPr>
      </w:pPr>
    </w:p>
    <w:p w14:paraId="02F94390" w14:textId="3F53A472" w:rsidR="00143CCC" w:rsidRDefault="00143CCC" w:rsidP="006272C5">
      <w:pPr>
        <w:pStyle w:val="verse"/>
      </w:pPr>
      <w:r>
        <w:t>But now Christmas day is over</w:t>
      </w:r>
    </w:p>
    <w:p w14:paraId="2FA19F2A" w14:textId="532EA3ED" w:rsidR="00143CCC" w:rsidRDefault="00143CCC" w:rsidP="006272C5">
      <w:pPr>
        <w:pStyle w:val="verse"/>
      </w:pPr>
      <w:r>
        <w:t>And it’s time he took a break</w:t>
      </w:r>
    </w:p>
    <w:p w14:paraId="6663DC69" w14:textId="06D89218" w:rsidR="00143CCC" w:rsidRDefault="00143CCC" w:rsidP="006272C5">
      <w:pPr>
        <w:pStyle w:val="verse"/>
      </w:pPr>
      <w:r>
        <w:t>He wants to go somewhere south</w:t>
      </w:r>
    </w:p>
    <w:p w14:paraId="200B83EF" w14:textId="3D694CAE" w:rsidR="00143CCC" w:rsidRDefault="00143CCC" w:rsidP="006272C5">
      <w:pPr>
        <w:pStyle w:val="verse"/>
      </w:pPr>
      <w:r>
        <w:t>Where there’s not one single flake</w:t>
      </w:r>
    </w:p>
    <w:p w14:paraId="74D12EDA" w14:textId="77777777" w:rsidR="00143CCC" w:rsidRDefault="00143CCC" w:rsidP="00143CCC">
      <w:pPr>
        <w:autoSpaceDE w:val="0"/>
        <w:autoSpaceDN w:val="0"/>
        <w:adjustRightInd w:val="0"/>
        <w:contextualSpacing/>
        <w:rPr>
          <w:rFonts w:ascii="New York" w:hAnsi="New York"/>
          <w:color w:val="000000"/>
        </w:rPr>
      </w:pPr>
      <w:r>
        <w:rPr>
          <w:rFonts w:ascii="New York" w:hAnsi="New York"/>
          <w:color w:val="000000"/>
        </w:rPr>
        <w:tab/>
      </w:r>
    </w:p>
    <w:p w14:paraId="17FF68E5" w14:textId="0BAF7E44" w:rsidR="00143CCC" w:rsidRDefault="00143CCC" w:rsidP="006272C5">
      <w:pPr>
        <w:pStyle w:val="chorus"/>
      </w:pPr>
      <w:r>
        <w:t>Santa’s on vacation</w:t>
      </w:r>
    </w:p>
    <w:p w14:paraId="3C67CADF" w14:textId="668B9C04" w:rsidR="00143CCC" w:rsidRDefault="00143CCC" w:rsidP="006272C5">
      <w:pPr>
        <w:pStyle w:val="chorus"/>
      </w:pPr>
      <w:r>
        <w:t>He’s not working on toys, he’s working on his tan</w:t>
      </w:r>
    </w:p>
    <w:p w14:paraId="74DE90E5" w14:textId="14ED30D4" w:rsidR="00143CCC" w:rsidRDefault="00143CCC" w:rsidP="006272C5">
      <w:pPr>
        <w:pStyle w:val="chorus"/>
      </w:pPr>
      <w:r>
        <w:t>He’s got a summer sensation</w:t>
      </w:r>
    </w:p>
    <w:p w14:paraId="196990C3" w14:textId="6A76F3A7" w:rsidR="00143CCC" w:rsidRDefault="00143CCC" w:rsidP="006272C5">
      <w:pPr>
        <w:pStyle w:val="chorus"/>
      </w:pPr>
      <w:r>
        <w:t>He’s building snowmen in the sand</w:t>
      </w:r>
    </w:p>
    <w:p w14:paraId="01E34E27" w14:textId="77777777" w:rsidR="00143CCC" w:rsidRDefault="00143CCC" w:rsidP="00143CCC">
      <w:pPr>
        <w:autoSpaceDE w:val="0"/>
        <w:autoSpaceDN w:val="0"/>
        <w:adjustRightInd w:val="0"/>
        <w:contextualSpacing/>
        <w:rPr>
          <w:rFonts w:ascii="New York" w:hAnsi="New York"/>
          <w:color w:val="000000"/>
        </w:rPr>
      </w:pPr>
    </w:p>
    <w:p w14:paraId="0839E252" w14:textId="77777777" w:rsidR="00143CCC" w:rsidRDefault="00143CCC" w:rsidP="006272C5">
      <w:pPr>
        <w:pStyle w:val="verse"/>
      </w:pPr>
      <w:r>
        <w:t>He’s somewhere in the Hawaiian Isles</w:t>
      </w:r>
    </w:p>
    <w:p w14:paraId="2FAC2774" w14:textId="77777777" w:rsidR="00143CCC" w:rsidRDefault="00143CCC" w:rsidP="006272C5">
      <w:pPr>
        <w:pStyle w:val="verse"/>
      </w:pPr>
      <w:r>
        <w:t>He’s not leaving for quite awhile</w:t>
      </w:r>
    </w:p>
    <w:p w14:paraId="7A72586E" w14:textId="77777777" w:rsidR="00143CCC" w:rsidRDefault="00143CCC" w:rsidP="006272C5">
      <w:pPr>
        <w:pStyle w:val="verse"/>
      </w:pPr>
      <w:r>
        <w:t>Mrs. Claus is picking up pretty sea shells</w:t>
      </w:r>
    </w:p>
    <w:p w14:paraId="0FB779F9" w14:textId="77777777" w:rsidR="00143CCC" w:rsidRDefault="00143CCC" w:rsidP="006272C5">
      <w:pPr>
        <w:pStyle w:val="verse"/>
      </w:pPr>
      <w:r>
        <w:t>She’s giving them to all the little elves</w:t>
      </w:r>
    </w:p>
    <w:p w14:paraId="0CCF0706" w14:textId="77777777" w:rsidR="00143CCC" w:rsidRDefault="00143CCC" w:rsidP="00143CCC">
      <w:pPr>
        <w:autoSpaceDE w:val="0"/>
        <w:autoSpaceDN w:val="0"/>
        <w:adjustRightInd w:val="0"/>
        <w:contextualSpacing/>
        <w:rPr>
          <w:rFonts w:ascii="New York" w:hAnsi="New York"/>
          <w:color w:val="000000"/>
        </w:rPr>
      </w:pPr>
    </w:p>
    <w:p w14:paraId="7D4D222E" w14:textId="706E482C" w:rsidR="00143CCC" w:rsidRDefault="00143CCC" w:rsidP="006272C5">
      <w:pPr>
        <w:pStyle w:val="verse"/>
      </w:pPr>
      <w:r>
        <w:t>Santa’s on his surfboard</w:t>
      </w:r>
    </w:p>
    <w:p w14:paraId="132536F9" w14:textId="51D3BF83" w:rsidR="00143CCC" w:rsidRDefault="00143CCC" w:rsidP="006272C5">
      <w:pPr>
        <w:pStyle w:val="verse"/>
      </w:pPr>
      <w:r>
        <w:t>He just took an awful spill</w:t>
      </w:r>
    </w:p>
    <w:p w14:paraId="15BAB677" w14:textId="4366E46C" w:rsidR="00143CCC" w:rsidRDefault="00143CCC" w:rsidP="006272C5">
      <w:pPr>
        <w:pStyle w:val="verse"/>
      </w:pPr>
      <w:r>
        <w:t xml:space="preserve">Will he ever get back </w:t>
      </w:r>
      <w:proofErr w:type="gramStart"/>
      <w:r>
        <w:t>on</w:t>
      </w:r>
      <w:proofErr w:type="gramEnd"/>
      <w:r>
        <w:t xml:space="preserve"> </w:t>
      </w:r>
    </w:p>
    <w:p w14:paraId="32997A92" w14:textId="45ECDDD4" w:rsidR="00143CCC" w:rsidRDefault="00143CCC" w:rsidP="006272C5">
      <w:pPr>
        <w:pStyle w:val="verse"/>
      </w:pPr>
      <w:r>
        <w:t>I’m pretty sure he will</w:t>
      </w:r>
    </w:p>
    <w:p w14:paraId="2B06E77B" w14:textId="77777777" w:rsidR="006272C5" w:rsidRPr="006272C5" w:rsidRDefault="006272C5" w:rsidP="006272C5">
      <w:pPr>
        <w:pStyle w:val="verse"/>
      </w:pPr>
    </w:p>
    <w:p w14:paraId="44FFF4D3" w14:textId="43E37E7F" w:rsidR="00143CCC" w:rsidRDefault="00143CCC" w:rsidP="006272C5">
      <w:pPr>
        <w:pStyle w:val="chorus"/>
      </w:pPr>
      <w:r>
        <w:t>Santa’s on vacation</w:t>
      </w:r>
    </w:p>
    <w:p w14:paraId="2A602EED" w14:textId="097893F9" w:rsidR="00143CCC" w:rsidRDefault="00143CCC" w:rsidP="006272C5">
      <w:pPr>
        <w:pStyle w:val="chorus"/>
      </w:pPr>
      <w:r>
        <w:t>He’s not working on toys, he’s working on his tan</w:t>
      </w:r>
    </w:p>
    <w:p w14:paraId="46F4FFA2" w14:textId="033A2D80" w:rsidR="00143CCC" w:rsidRDefault="00143CCC" w:rsidP="006272C5">
      <w:pPr>
        <w:pStyle w:val="chorus"/>
      </w:pPr>
      <w:r>
        <w:t>He’s got a summer sensation</w:t>
      </w:r>
      <w:r w:rsidR="006272C5">
        <w:tab/>
      </w:r>
    </w:p>
    <w:p w14:paraId="3FFFB2E8" w14:textId="0BA9915C" w:rsidR="00143CCC" w:rsidRDefault="00143CCC" w:rsidP="006272C5">
      <w:pPr>
        <w:pStyle w:val="chorus"/>
      </w:pPr>
      <w:r>
        <w:t>He’s building snowmen in the sand</w:t>
      </w:r>
    </w:p>
    <w:p w14:paraId="4F7F4BF1" w14:textId="77777777" w:rsidR="00143CCC" w:rsidRDefault="00143CCC" w:rsidP="00143CCC"/>
    <w:p w14:paraId="2E8D767A" w14:textId="20361825" w:rsidR="00143CCC" w:rsidRDefault="003E6EE4">
      <w:pPr>
        <w:rPr>
          <w:rFonts w:ascii="Hoefler Text" w:eastAsia="ヒラギノ角ゴ Pro W3" w:hAnsi="Hoefler Tex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8512AC" wp14:editId="7B456F0D">
                <wp:simplePos x="0" y="0"/>
                <wp:positionH relativeFrom="column">
                  <wp:posOffset>-136525</wp:posOffset>
                </wp:positionH>
                <wp:positionV relativeFrom="paragraph">
                  <wp:posOffset>3535045</wp:posOffset>
                </wp:positionV>
                <wp:extent cx="7009765" cy="41211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765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A97A6" w14:textId="1ECD58F4" w:rsidR="003E6EE4" w:rsidRPr="00904D35" w:rsidRDefault="003E6EE4" w:rsidP="00904D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ajorHAnsi" w:hAnsiTheme="majorHAnsi" w:cs="Century Gothic"/>
                              </w:rPr>
                            </w:pPr>
                            <w:r w:rsidRPr="00904D35">
                              <w:rPr>
                                <w:rFonts w:asciiTheme="majorHAnsi" w:hAnsiTheme="majorHAnsi"/>
                              </w:rPr>
                              <w:t>© Kid Pan Alley Music (ASCAP)</w:t>
                            </w:r>
                            <w:r w:rsidR="00904D35" w:rsidRPr="00904D35">
                              <w:rPr>
                                <w:rFonts w:asciiTheme="majorHAnsi" w:hAnsiTheme="majorHAnsi"/>
                              </w:rPr>
                              <w:t>/</w:t>
                            </w:r>
                            <w:r w:rsidR="00904D35" w:rsidRPr="00904D35">
                              <w:rPr>
                                <w:rFonts w:asciiTheme="majorHAnsi" w:hAnsiTheme="majorHAnsi" w:cs="Century Gothic"/>
                              </w:rPr>
                              <w:t xml:space="preserve"> </w:t>
                            </w:r>
                            <w:r w:rsidR="00904D35">
                              <w:rPr>
                                <w:rFonts w:asciiTheme="majorHAnsi" w:hAnsiTheme="majorHAnsi" w:cs="Century Gothic"/>
                              </w:rPr>
                              <w:t>Jus Lil </w:t>
                            </w:r>
                            <w:proofErr w:type="spellStart"/>
                            <w:r w:rsidR="00904D35">
                              <w:rPr>
                                <w:rFonts w:asciiTheme="majorHAnsi" w:hAnsiTheme="majorHAnsi" w:cs="Century Gothic"/>
                              </w:rPr>
                              <w:t>Ol</w:t>
                            </w:r>
                            <w:proofErr w:type="spellEnd"/>
                            <w:r w:rsidR="00904D35">
                              <w:rPr>
                                <w:rFonts w:asciiTheme="majorHAnsi" w:hAnsiTheme="majorHAnsi" w:cs="Century Gothic"/>
                              </w:rPr>
                              <w:t xml:space="preserve"> Me </w:t>
                            </w:r>
                            <w:r w:rsidR="00904D35" w:rsidRPr="00904D35">
                              <w:rPr>
                                <w:rFonts w:asciiTheme="majorHAnsi" w:hAnsiTheme="majorHAnsi" w:cs="Century Gothic"/>
                              </w:rPr>
                              <w:t>(SESAC)</w:t>
                            </w:r>
                            <w:r>
                              <w:t xml:space="preserve"> • info@kidpanalley.org</w:t>
                            </w:r>
                          </w:p>
                          <w:p w14:paraId="60A8C505" w14:textId="77777777" w:rsidR="003E6EE4" w:rsidRDefault="003E6EE4" w:rsidP="003E6E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12AC" id="Text Box 15" o:spid="_x0000_s1034" type="#_x0000_t202" style="position:absolute;margin-left:-10.75pt;margin-top:278.35pt;width:551.95pt;height:3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" filled="f" stroked="f">
                <v:textbox>
                  <w:txbxContent>
                    <w:p w14:paraId="784A97A6" w14:textId="1ECD58F4" w:rsidR="003E6EE4" w:rsidRPr="00904D35" w:rsidRDefault="003E6EE4" w:rsidP="00904D3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ajorHAnsi" w:hAnsiTheme="majorHAnsi" w:cs="Century Gothic"/>
                        </w:rPr>
                      </w:pPr>
                      <w:r w:rsidRPr="00904D35">
                        <w:rPr>
                          <w:rFonts w:asciiTheme="majorHAnsi" w:hAnsiTheme="majorHAnsi"/>
                        </w:rPr>
                        <w:t>© Kid Pan Alley Music (ASCAP)</w:t>
                      </w:r>
                      <w:r w:rsidR="00904D35" w:rsidRPr="00904D35">
                        <w:rPr>
                          <w:rFonts w:asciiTheme="majorHAnsi" w:hAnsiTheme="majorHAnsi"/>
                        </w:rPr>
                        <w:t>/</w:t>
                      </w:r>
                      <w:r w:rsidR="00904D35" w:rsidRPr="00904D35">
                        <w:rPr>
                          <w:rFonts w:asciiTheme="majorHAnsi" w:hAnsiTheme="majorHAnsi" w:cs="Century Gothic"/>
                        </w:rPr>
                        <w:t xml:space="preserve"> </w:t>
                      </w:r>
                      <w:r w:rsidR="00904D35">
                        <w:rPr>
                          <w:rFonts w:asciiTheme="majorHAnsi" w:hAnsiTheme="majorHAnsi" w:cs="Century Gothic"/>
                        </w:rPr>
                        <w:t>Jus Lil </w:t>
                      </w:r>
                      <w:proofErr w:type="spellStart"/>
                      <w:r w:rsidR="00904D35">
                        <w:rPr>
                          <w:rFonts w:asciiTheme="majorHAnsi" w:hAnsiTheme="majorHAnsi" w:cs="Century Gothic"/>
                        </w:rPr>
                        <w:t>Ol</w:t>
                      </w:r>
                      <w:proofErr w:type="spellEnd"/>
                      <w:r w:rsidR="00904D35">
                        <w:rPr>
                          <w:rFonts w:asciiTheme="majorHAnsi" w:hAnsiTheme="majorHAnsi" w:cs="Century Gothic"/>
                        </w:rPr>
                        <w:t xml:space="preserve"> Me </w:t>
                      </w:r>
                      <w:r w:rsidR="00904D35" w:rsidRPr="00904D35">
                        <w:rPr>
                          <w:rFonts w:asciiTheme="majorHAnsi" w:hAnsiTheme="majorHAnsi" w:cs="Century Gothic"/>
                        </w:rPr>
                        <w:t>(SESAC)</w:t>
                      </w:r>
                      <w:r>
                        <w:t xml:space="preserve"> • info@kidpanalley.org</w:t>
                      </w:r>
                    </w:p>
                    <w:p w14:paraId="60A8C505" w14:textId="77777777" w:rsidR="003E6EE4" w:rsidRDefault="003E6EE4" w:rsidP="003E6EE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3CCC">
        <w:br w:type="page"/>
      </w:r>
    </w:p>
    <w:p w14:paraId="63246847" w14:textId="0D667B81" w:rsidR="00E139DA" w:rsidRPr="003F7607" w:rsidRDefault="00E139DA" w:rsidP="00E139DA">
      <w:pPr>
        <w:pStyle w:val="Title1"/>
      </w:pPr>
      <w:r w:rsidRPr="003F7607">
        <w:lastRenderedPageBreak/>
        <w:t xml:space="preserve">Who </w:t>
      </w:r>
      <w:r>
        <w:t>D</w:t>
      </w:r>
      <w:r w:rsidRPr="003F7607">
        <w:t>ecided?</w:t>
      </w:r>
    </w:p>
    <w:p w14:paraId="06C16721" w14:textId="64B6927F" w:rsidR="00E139DA" w:rsidRDefault="00E139DA" w:rsidP="00124F7B">
      <w:pPr>
        <w:pStyle w:val="byline"/>
      </w:pPr>
      <w:r>
        <w:t xml:space="preserve">Paul Reisler, Siobhan </w:t>
      </w:r>
      <w:proofErr w:type="gramStart"/>
      <w:r>
        <w:t>Quinn  &amp;</w:t>
      </w:r>
      <w:proofErr w:type="gramEnd"/>
      <w:r>
        <w:t xml:space="preserve"> Mr. Way’s 4</w:t>
      </w:r>
      <w:r w:rsidRPr="00CA4A52">
        <w:rPr>
          <w:vertAlign w:val="superscript"/>
        </w:rPr>
        <w:t>th</w:t>
      </w:r>
      <w:r>
        <w:t xml:space="preserve"> grade, Rappahannock Elementary </w:t>
      </w:r>
      <w:r w:rsidR="00124F7B">
        <w:br/>
        <w:t>Featuring Silly Bus</w:t>
      </w:r>
    </w:p>
    <w:p w14:paraId="449E0FB7" w14:textId="77777777" w:rsidR="00E139DA" w:rsidRDefault="00E139DA" w:rsidP="00E139DA">
      <w:pPr>
        <w:pStyle w:val="verse"/>
      </w:pPr>
    </w:p>
    <w:p w14:paraId="7ECDB831" w14:textId="77777777" w:rsidR="00E139DA" w:rsidRDefault="00E139DA" w:rsidP="00E139DA">
      <w:pPr>
        <w:pStyle w:val="verse"/>
      </w:pPr>
      <w:r>
        <w:t xml:space="preserve">Who decided to put A before </w:t>
      </w:r>
      <w:proofErr w:type="gramStart"/>
      <w:r>
        <w:t>B</w:t>
      </w:r>
      <w:proofErr w:type="gramEnd"/>
    </w:p>
    <w:p w14:paraId="35203267" w14:textId="77777777" w:rsidR="00E139DA" w:rsidRDefault="00E139DA" w:rsidP="00E139DA">
      <w:pPr>
        <w:pStyle w:val="verse"/>
      </w:pPr>
      <w:r>
        <w:t xml:space="preserve">Who decided I am me </w:t>
      </w:r>
    </w:p>
    <w:p w14:paraId="2F3A63F9" w14:textId="77777777" w:rsidR="00E139DA" w:rsidRDefault="00E139DA" w:rsidP="00E139DA">
      <w:pPr>
        <w:pStyle w:val="verse"/>
      </w:pPr>
      <w:r>
        <w:t>Who invented inventions</w:t>
      </w:r>
    </w:p>
    <w:p w14:paraId="6E1A1707" w14:textId="77777777" w:rsidR="00E139DA" w:rsidRDefault="00E139DA" w:rsidP="00E139DA">
      <w:pPr>
        <w:pStyle w:val="verse"/>
      </w:pPr>
      <w:r>
        <w:t>And why should I pay attention</w:t>
      </w:r>
    </w:p>
    <w:p w14:paraId="79F263FF" w14:textId="77777777" w:rsidR="00E139DA" w:rsidRDefault="00E139DA" w:rsidP="00E139DA">
      <w:pPr>
        <w:pStyle w:val="verse"/>
      </w:pPr>
      <w:r>
        <w:t xml:space="preserve">Who said this song had to </w:t>
      </w:r>
      <w:proofErr w:type="gramStart"/>
      <w:r>
        <w:t>rhyme</w:t>
      </w:r>
      <w:proofErr w:type="gramEnd"/>
    </w:p>
    <w:p w14:paraId="62F32299" w14:textId="77777777" w:rsidR="00E139DA" w:rsidRDefault="00E139DA" w:rsidP="00E139DA">
      <w:pPr>
        <w:pStyle w:val="verse"/>
      </w:pPr>
      <w:r>
        <w:t>Who knows what’s the next line</w:t>
      </w:r>
      <w:r>
        <w:br/>
        <w:t>Who, what when, where why, am I</w:t>
      </w:r>
    </w:p>
    <w:p w14:paraId="24833641" w14:textId="77777777" w:rsidR="00E139DA" w:rsidRDefault="00E139DA" w:rsidP="00E139DA">
      <w:pPr>
        <w:pStyle w:val="verse"/>
      </w:pPr>
    </w:p>
    <w:p w14:paraId="58C519F4" w14:textId="77777777" w:rsidR="00E139DA" w:rsidRDefault="00E139DA" w:rsidP="00E139DA">
      <w:pPr>
        <w:pStyle w:val="verse"/>
      </w:pPr>
      <w:r>
        <w:t xml:space="preserve">Who decided that wheels are </w:t>
      </w:r>
      <w:proofErr w:type="gramStart"/>
      <w:r>
        <w:t>round</w:t>
      </w:r>
      <w:proofErr w:type="gramEnd"/>
    </w:p>
    <w:p w14:paraId="1C818447" w14:textId="77777777" w:rsidR="00E139DA" w:rsidRDefault="00E139DA" w:rsidP="00E139DA">
      <w:pPr>
        <w:pStyle w:val="verse"/>
      </w:pPr>
      <w:r>
        <w:t>Who ever thought we should sing out loud</w:t>
      </w:r>
    </w:p>
    <w:p w14:paraId="2FBC5B14" w14:textId="77777777" w:rsidR="00E139DA" w:rsidRDefault="00E139DA" w:rsidP="00E139DA">
      <w:pPr>
        <w:pStyle w:val="verse"/>
      </w:pPr>
      <w:r>
        <w:t xml:space="preserve">Who said that pigs can’t </w:t>
      </w:r>
      <w:proofErr w:type="gramStart"/>
      <w:r>
        <w:t>fly</w:t>
      </w:r>
      <w:proofErr w:type="gramEnd"/>
    </w:p>
    <w:p w14:paraId="67FEEC73" w14:textId="77777777" w:rsidR="00E139DA" w:rsidRDefault="00E139DA" w:rsidP="00E139DA">
      <w:pPr>
        <w:pStyle w:val="verse"/>
      </w:pPr>
      <w:r>
        <w:t>But in my dreams, they soar so high</w:t>
      </w:r>
    </w:p>
    <w:p w14:paraId="39C1DDFB" w14:textId="77777777" w:rsidR="00E139DA" w:rsidRDefault="00E139DA" w:rsidP="00E139DA">
      <w:pPr>
        <w:pStyle w:val="verse"/>
      </w:pPr>
      <w:r>
        <w:t xml:space="preserve">Who decided to make crystal </w:t>
      </w:r>
      <w:proofErr w:type="gramStart"/>
      <w:r>
        <w:t>clear</w:t>
      </w:r>
      <w:proofErr w:type="gramEnd"/>
    </w:p>
    <w:p w14:paraId="5D6DB6BB" w14:textId="77777777" w:rsidR="00E139DA" w:rsidRDefault="00E139DA" w:rsidP="00E139DA">
      <w:pPr>
        <w:pStyle w:val="verse"/>
      </w:pPr>
      <w:r>
        <w:t>Who is the one to calm our fears</w:t>
      </w:r>
    </w:p>
    <w:p w14:paraId="550807E3" w14:textId="77777777" w:rsidR="00E139DA" w:rsidRDefault="00E139DA" w:rsidP="00E139DA">
      <w:pPr>
        <w:pStyle w:val="verse"/>
      </w:pPr>
      <w:r>
        <w:t>And what, when, how and why, right here?</w:t>
      </w:r>
    </w:p>
    <w:p w14:paraId="30237525" w14:textId="77777777" w:rsidR="00E139DA" w:rsidRDefault="00E139DA" w:rsidP="00E139DA">
      <w:pPr>
        <w:pStyle w:val="verse"/>
      </w:pPr>
    </w:p>
    <w:p w14:paraId="5B51D293" w14:textId="77777777" w:rsidR="00E139DA" w:rsidRDefault="00E139DA" w:rsidP="00E139DA">
      <w:pPr>
        <w:pStyle w:val="verse"/>
      </w:pPr>
      <w:r>
        <w:t>Who decided some win some loose</w:t>
      </w:r>
    </w:p>
    <w:p w14:paraId="6D082BD7" w14:textId="77777777" w:rsidR="00E139DA" w:rsidRDefault="00E139DA" w:rsidP="00E139DA">
      <w:pPr>
        <w:pStyle w:val="verse"/>
      </w:pPr>
      <w:r>
        <w:t xml:space="preserve">Who decided that feet need </w:t>
      </w:r>
      <w:proofErr w:type="gramStart"/>
      <w:r>
        <w:t>shoes</w:t>
      </w:r>
      <w:proofErr w:type="gramEnd"/>
    </w:p>
    <w:p w14:paraId="6D86BA29" w14:textId="77777777" w:rsidR="00E139DA" w:rsidRDefault="00E139DA" w:rsidP="00E139DA">
      <w:pPr>
        <w:pStyle w:val="verse"/>
      </w:pPr>
      <w:r>
        <w:t>Who was the first to light a fire</w:t>
      </w:r>
    </w:p>
    <w:p w14:paraId="64A095D4" w14:textId="77777777" w:rsidR="00E139DA" w:rsidRDefault="00E139DA" w:rsidP="00E139DA">
      <w:pPr>
        <w:pStyle w:val="verse"/>
      </w:pPr>
      <w:r>
        <w:t xml:space="preserve">Why do I always preach to the </w:t>
      </w:r>
      <w:proofErr w:type="gramStart"/>
      <w:r>
        <w:t>choir</w:t>
      </w:r>
      <w:proofErr w:type="gramEnd"/>
    </w:p>
    <w:p w14:paraId="7FA0C53F" w14:textId="77777777" w:rsidR="00E139DA" w:rsidRDefault="00E139DA" w:rsidP="00E139DA">
      <w:pPr>
        <w:pStyle w:val="verse"/>
      </w:pPr>
      <w:r>
        <w:t>Who inspired the first romance</w:t>
      </w:r>
    </w:p>
    <w:p w14:paraId="55BBFCEB" w14:textId="77777777" w:rsidR="00E139DA" w:rsidRDefault="00E139DA" w:rsidP="00E139DA">
      <w:pPr>
        <w:pStyle w:val="verse"/>
      </w:pPr>
      <w:r>
        <w:t xml:space="preserve">Who determined that squares should </w:t>
      </w:r>
      <w:proofErr w:type="gramStart"/>
      <w:r>
        <w:t>dance</w:t>
      </w:r>
      <w:proofErr w:type="gramEnd"/>
    </w:p>
    <w:p w14:paraId="27E2A71A" w14:textId="77777777" w:rsidR="00E139DA" w:rsidRDefault="00E139DA" w:rsidP="00E139DA">
      <w:pPr>
        <w:pStyle w:val="verse"/>
      </w:pPr>
      <w:r>
        <w:t xml:space="preserve"> And who, what when, where why, take a chance.</w:t>
      </w:r>
    </w:p>
    <w:p w14:paraId="3D316138" w14:textId="77777777" w:rsidR="00E139DA" w:rsidRDefault="00E139DA" w:rsidP="00E139DA">
      <w:pPr>
        <w:pStyle w:val="verse"/>
      </w:pPr>
    </w:p>
    <w:p w14:paraId="2A6B73D7" w14:textId="77777777" w:rsidR="00E139DA" w:rsidRDefault="00E139DA" w:rsidP="00E139DA">
      <w:pPr>
        <w:pStyle w:val="verse"/>
      </w:pPr>
      <w:r>
        <w:t xml:space="preserve">Who decided to put A before </w:t>
      </w:r>
      <w:proofErr w:type="gramStart"/>
      <w:r>
        <w:t>B</w:t>
      </w:r>
      <w:proofErr w:type="gramEnd"/>
    </w:p>
    <w:p w14:paraId="7747D86B" w14:textId="77777777" w:rsidR="00E139DA" w:rsidRDefault="00E139DA" w:rsidP="00E139DA">
      <w:pPr>
        <w:pStyle w:val="verse"/>
      </w:pPr>
      <w:r>
        <w:t xml:space="preserve">Who decided I am me </w:t>
      </w:r>
    </w:p>
    <w:p w14:paraId="1A466E7E" w14:textId="77777777" w:rsidR="00E139DA" w:rsidRDefault="00E139DA" w:rsidP="00E139DA"/>
    <w:p w14:paraId="1B09A7B9" w14:textId="24510157" w:rsidR="00E139DA" w:rsidRDefault="00904D35" w:rsidP="00E139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557BBE" wp14:editId="29232F33">
                <wp:simplePos x="0" y="0"/>
                <wp:positionH relativeFrom="column">
                  <wp:posOffset>546735</wp:posOffset>
                </wp:positionH>
                <wp:positionV relativeFrom="paragraph">
                  <wp:posOffset>4299585</wp:posOffset>
                </wp:positionV>
                <wp:extent cx="5791200" cy="31178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A696E" w14:textId="77777777" w:rsidR="00904D35" w:rsidRDefault="00904D35" w:rsidP="00904D35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  <w:r>
                              <w:t>© Kid Pan Alley Music (ASCAP)/</w:t>
                            </w:r>
                            <w:proofErr w:type="spellStart"/>
                            <w:r>
                              <w:t>Zoidsongs</w:t>
                            </w:r>
                            <w:proofErr w:type="spellEnd"/>
                            <w:r>
                              <w:t xml:space="preserve"> (ASCAP) • info@kidpanalley.org</w:t>
                            </w:r>
                          </w:p>
                          <w:p w14:paraId="558B5E07" w14:textId="77777777" w:rsidR="00904D35" w:rsidRDefault="00904D35" w:rsidP="00904D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7BBE" id="Text Box 16" o:spid="_x0000_s1035" type="#_x0000_t202" style="position:absolute;margin-left:43.05pt;margin-top:338.55pt;width:456pt;height:24.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" filled="f" stroked="f">
                <v:textbox>
                  <w:txbxContent>
                    <w:p w14:paraId="065A696E" w14:textId="77777777" w:rsidR="00904D35" w:rsidRDefault="00904D35" w:rsidP="00904D35">
                      <w:pPr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  <w:r>
                        <w:t>© Kid Pan Alley Music (ASCAP)/</w:t>
                      </w:r>
                      <w:proofErr w:type="spellStart"/>
                      <w:r>
                        <w:t>Zoidsongs</w:t>
                      </w:r>
                      <w:proofErr w:type="spellEnd"/>
                      <w:r>
                        <w:t xml:space="preserve"> (ASCAP) • info@kidpanalley.org</w:t>
                      </w:r>
                    </w:p>
                    <w:p w14:paraId="558B5E07" w14:textId="77777777" w:rsidR="00904D35" w:rsidRDefault="00904D35" w:rsidP="00904D3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39DA">
        <w:br w:type="page"/>
      </w:r>
    </w:p>
    <w:p w14:paraId="1FD71734" w14:textId="1C5CCEF9" w:rsidR="0037171F" w:rsidRDefault="0037171F" w:rsidP="0037171F">
      <w:pPr>
        <w:pStyle w:val="Title1"/>
        <w:rPr>
          <w:rFonts w:ascii="Times" w:hAnsi="Times" w:cs="Times"/>
          <w:szCs w:val="24"/>
        </w:rPr>
      </w:pPr>
      <w:r>
        <w:lastRenderedPageBreak/>
        <w:t xml:space="preserve">La Vida </w:t>
      </w:r>
      <w:proofErr w:type="spellStart"/>
      <w:r>
        <w:t>Es</w:t>
      </w:r>
      <w:proofErr w:type="spellEnd"/>
      <w:r>
        <w:t xml:space="preserve"> Bella (Life Is Good)</w:t>
      </w:r>
    </w:p>
    <w:p w14:paraId="19A1E283" w14:textId="6CA12ABA" w:rsidR="0037171F" w:rsidRDefault="0037171F" w:rsidP="00124F7B">
      <w:pPr>
        <w:pStyle w:val="byline"/>
      </w:pPr>
      <w:r>
        <w:t xml:space="preserve">By Paul Reisler, Heather Mae, Cathy Fink Spanish Lyrics by Sonia De Los Santos </w:t>
      </w:r>
    </w:p>
    <w:p w14:paraId="1E2A75E8" w14:textId="4186A00B" w:rsidR="00124F7B" w:rsidRDefault="00124F7B" w:rsidP="00124F7B">
      <w:pPr>
        <w:pStyle w:val="byline"/>
        <w:rPr>
          <w:rFonts w:ascii="Times" w:hAnsi="Times" w:cs="Times"/>
          <w:szCs w:val="24"/>
        </w:rPr>
      </w:pPr>
      <w:r>
        <w:t>Featuring Sonia De Los Santos</w:t>
      </w:r>
    </w:p>
    <w:p w14:paraId="12FC131D" w14:textId="77777777" w:rsidR="007E7BC9" w:rsidRDefault="007E7BC9" w:rsidP="0037171F">
      <w:pPr>
        <w:pStyle w:val="chorus"/>
        <w:sectPr w:rsidR="007E7BC9" w:rsidSect="000530EE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4F95BFF0" w14:textId="7DF10E4A" w:rsidR="007E7BC9" w:rsidRDefault="00124F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9AE7C" wp14:editId="1F71C88A">
                <wp:simplePos x="0" y="0"/>
                <wp:positionH relativeFrom="column">
                  <wp:posOffset>3589020</wp:posOffset>
                </wp:positionH>
                <wp:positionV relativeFrom="paragraph">
                  <wp:posOffset>311785</wp:posOffset>
                </wp:positionV>
                <wp:extent cx="3429000" cy="76180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618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D9452" w14:textId="05AFA588" w:rsidR="00124F7B" w:rsidRDefault="00124F7B" w:rsidP="00124F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ind w:left="45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Life is beautiful, we have music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proofErr w:type="gramStart"/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so</w:t>
                            </w:r>
                            <w:proofErr w:type="gramEnd"/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I won’t stop singing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we’re all different and we all make mistakes sometimes we give, sometimes we take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but we have to grow and we have to learn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life is beautiful and I’m going to live it </w:t>
                            </w:r>
                          </w:p>
                          <w:p w14:paraId="3E6E0BBA" w14:textId="77777777" w:rsidR="00124F7B" w:rsidRPr="002B5D8E" w:rsidRDefault="00124F7B" w:rsidP="00124F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Hoefler Text" w:hAnsi="Hoefler Text" w:cs="Times"/>
                                <w:color w:val="000000"/>
                              </w:rPr>
                            </w:pPr>
                          </w:p>
                          <w:p w14:paraId="081FF7F7" w14:textId="23FBD841" w:rsidR="00124F7B" w:rsidRPr="002B5D8E" w:rsidRDefault="00124F7B" w:rsidP="00124F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Hoefler Text" w:hAnsi="Hoefler Text" w:cs="Times"/>
                                <w:color w:val="000000"/>
                              </w:rPr>
                            </w:pP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Sweet poetry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Sweet family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Sweet like the sweet potato plant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Good moments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Bad moments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I feel free and I want to live </w:t>
                            </w:r>
                          </w:p>
                          <w:p w14:paraId="0FA40A23" w14:textId="77777777" w:rsidR="00124F7B" w:rsidRDefault="00124F7B" w:rsidP="00124F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</w:p>
                          <w:p w14:paraId="326CEF57" w14:textId="77777777" w:rsidR="00124F7B" w:rsidRDefault="00124F7B" w:rsidP="00124F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</w:p>
                          <w:p w14:paraId="2EA3CA84" w14:textId="77777777" w:rsidR="00124F7B" w:rsidRDefault="00124F7B" w:rsidP="00124F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ind w:left="45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Life is beautiful, we have music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proofErr w:type="gramStart"/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so</w:t>
                            </w:r>
                            <w:proofErr w:type="gramEnd"/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I won’t stop singing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we’re all different and we all make mistakes sometimes we give, sometimes we take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but we have to grow and we have to learn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life is beautiful and I’m going to live it </w:t>
                            </w:r>
                          </w:p>
                          <w:p w14:paraId="22FB5352" w14:textId="25D34D78" w:rsidR="00124F7B" w:rsidRPr="002B5D8E" w:rsidRDefault="00124F7B" w:rsidP="00124F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Hoefler Text" w:hAnsi="Hoefler Text" w:cs="Times"/>
                                <w:color w:val="000000"/>
                              </w:rPr>
                            </w:pP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Having friends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Always with you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Walking side by side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Let’s see how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The sun goes down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Soon the moon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Will light up the night </w:t>
                            </w:r>
                          </w:p>
                          <w:p w14:paraId="1D75E6C9" w14:textId="77777777" w:rsidR="00124F7B" w:rsidRDefault="00124F7B" w:rsidP="00124F7B"/>
                          <w:p w14:paraId="5C9CED76" w14:textId="77777777" w:rsidR="00124F7B" w:rsidRDefault="00124F7B" w:rsidP="00124F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ind w:left="45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Life is beautiful, we have music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proofErr w:type="gramStart"/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so</w:t>
                            </w:r>
                            <w:proofErr w:type="gramEnd"/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I won’t stop singing</w:t>
                            </w:r>
                            <w:r w:rsidRPr="002B5D8E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we’re all different and we all make mistakes sometimes we give, sometimes we take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but we have to grow and we have to learn </w:t>
                            </w:r>
                            <w:r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r w:rsidRPr="002B5D8E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life is beautiful and I’m going to live it </w:t>
                            </w:r>
                          </w:p>
                          <w:p w14:paraId="1160B994" w14:textId="77777777" w:rsidR="00E139DA" w:rsidRDefault="00E139DA" w:rsidP="007E7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AE7C" id="Text Box 4" o:spid="_x0000_s1036" type="#_x0000_t202" style="position:absolute;margin-left:282.6pt;margin-top:24.55pt;width:270pt;height:59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" filled="f" stroked="f">
                <v:textbox>
                  <w:txbxContent>
                    <w:p w14:paraId="72AD9452" w14:textId="05AFA588" w:rsidR="00124F7B" w:rsidRDefault="00124F7B" w:rsidP="00124F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ind w:left="45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Life is beautiful, we have music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proofErr w:type="gramStart"/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so</w:t>
                      </w:r>
                      <w:proofErr w:type="gramEnd"/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 I won’t stop singing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we’re all different and we all make mistakes sometimes we give, sometimes we take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but we have to grow and we have to learn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life is beautiful and I’m going to live it </w:t>
                      </w:r>
                    </w:p>
                    <w:p w14:paraId="3E6E0BBA" w14:textId="77777777" w:rsidR="00124F7B" w:rsidRPr="002B5D8E" w:rsidRDefault="00124F7B" w:rsidP="00124F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Hoefler Text" w:hAnsi="Hoefler Text" w:cs="Times"/>
                          <w:color w:val="000000"/>
                        </w:rPr>
                      </w:pPr>
                    </w:p>
                    <w:p w14:paraId="081FF7F7" w14:textId="23FBD841" w:rsidR="00124F7B" w:rsidRPr="002B5D8E" w:rsidRDefault="00124F7B" w:rsidP="00124F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Hoefler Text" w:hAnsi="Hoefler Text" w:cs="Times"/>
                          <w:color w:val="000000"/>
                        </w:rPr>
                      </w:pP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Sweet poetry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Sweet family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Sweet like the sweet potato plant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Good moments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Bad moments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I feel free and I want to live </w:t>
                      </w:r>
                    </w:p>
                    <w:p w14:paraId="0FA40A23" w14:textId="77777777" w:rsidR="00124F7B" w:rsidRDefault="00124F7B" w:rsidP="00124F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</w:p>
                    <w:p w14:paraId="326CEF57" w14:textId="77777777" w:rsidR="00124F7B" w:rsidRDefault="00124F7B" w:rsidP="00124F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</w:p>
                    <w:p w14:paraId="2EA3CA84" w14:textId="77777777" w:rsidR="00124F7B" w:rsidRDefault="00124F7B" w:rsidP="00124F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ind w:left="45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Life is beautiful, we have music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proofErr w:type="gramStart"/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so</w:t>
                      </w:r>
                      <w:proofErr w:type="gramEnd"/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 I won’t stop singing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we’re all different and we all make mistakes sometimes we give, sometimes we take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but we have to grow and we have to learn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life is beautiful and I’m going to live it </w:t>
                      </w:r>
                    </w:p>
                    <w:p w14:paraId="22FB5352" w14:textId="25D34D78" w:rsidR="00124F7B" w:rsidRPr="002B5D8E" w:rsidRDefault="00124F7B" w:rsidP="00124F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Hoefler Text" w:hAnsi="Hoefler Text" w:cs="Times"/>
                          <w:color w:val="000000"/>
                        </w:rPr>
                      </w:pP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Having friends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Always with you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Walking side by side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Let’s see how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The sun goes down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Soon the moon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Will light up the night </w:t>
                      </w:r>
                    </w:p>
                    <w:p w14:paraId="1D75E6C9" w14:textId="77777777" w:rsidR="00124F7B" w:rsidRDefault="00124F7B" w:rsidP="00124F7B"/>
                    <w:p w14:paraId="5C9CED76" w14:textId="77777777" w:rsidR="00124F7B" w:rsidRDefault="00124F7B" w:rsidP="00124F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ind w:left="45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Life is beautiful, we have music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proofErr w:type="gramStart"/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>so</w:t>
                      </w:r>
                      <w:proofErr w:type="gramEnd"/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 I won’t stop singing</w:t>
                      </w:r>
                      <w:r w:rsidRPr="002B5D8E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we’re all different and we all make mistakes sometimes we give, sometimes we take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but we have to grow and we have to learn </w:t>
                      </w:r>
                      <w:r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r w:rsidRPr="002B5D8E">
                        <w:rPr>
                          <w:rFonts w:ascii="Hoefler Text" w:hAnsi="Hoefler Text" w:cs="Helvetica Neue"/>
                          <w:color w:val="000000"/>
                        </w:rPr>
                        <w:t xml:space="preserve">life is beautiful and I’m going to live it </w:t>
                      </w:r>
                    </w:p>
                    <w:p w14:paraId="1160B994" w14:textId="77777777" w:rsidR="00E139DA" w:rsidRDefault="00E139DA" w:rsidP="007E7BC9"/>
                  </w:txbxContent>
                </v:textbox>
                <w10:wrap type="square"/>
              </v:shape>
            </w:pict>
          </mc:Fallback>
        </mc:AlternateContent>
      </w:r>
      <w:r w:rsidR="00950D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D5D92" wp14:editId="74A3DBBF">
                <wp:simplePos x="0" y="0"/>
                <wp:positionH relativeFrom="column">
                  <wp:posOffset>13335</wp:posOffset>
                </wp:positionH>
                <wp:positionV relativeFrom="paragraph">
                  <wp:posOffset>266065</wp:posOffset>
                </wp:positionV>
                <wp:extent cx="3429000" cy="77628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76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6129D" w14:textId="6F9F750F" w:rsidR="00E139DA" w:rsidRPr="00950D95" w:rsidRDefault="00E139DA" w:rsidP="00950D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45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vida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bella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tenemos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música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así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que no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dejo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cantar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somos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distintos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todos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fallamos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veces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damos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, 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veces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tomamos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pero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hay que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crecer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y hay que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aprender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  <w:t xml:space="preserve">y 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vida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bella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yo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voy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vivir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</w:p>
                          <w:p w14:paraId="593B2BBE" w14:textId="77777777" w:rsidR="00E139DA" w:rsidRPr="00950D95" w:rsidRDefault="00E139DA" w:rsidP="00950D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</w:p>
                          <w:p w14:paraId="4C24D1D9" w14:textId="2270210D" w:rsidR="00E139DA" w:rsidRPr="00950D95" w:rsidRDefault="00E139DA" w:rsidP="00950D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Dulce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poesía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Dulce 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familia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Dulce el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camotal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Buenos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momentos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Malos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momentos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Libre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me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siento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quiero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vivir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</w:p>
                          <w:p w14:paraId="42B0BBC6" w14:textId="77777777" w:rsidR="00E139DA" w:rsidRPr="00950D95" w:rsidRDefault="00E139DA" w:rsidP="00950D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</w:p>
                          <w:p w14:paraId="2746030E" w14:textId="77777777" w:rsidR="00E139DA" w:rsidRPr="00950D95" w:rsidRDefault="00E139DA" w:rsidP="00950D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45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vida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bella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tenemos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música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así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que no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dejo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cantar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somos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distintos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todos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fallamos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veces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damos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, 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veces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tomamos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pero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hay que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crecer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y hay que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aprender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  <w:t xml:space="preserve">y 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vida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bella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yo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voy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vivir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</w:p>
                          <w:p w14:paraId="43F0061B" w14:textId="77777777" w:rsidR="00E139DA" w:rsidRPr="00950D95" w:rsidRDefault="00E139DA" w:rsidP="00950D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</w:p>
                          <w:p w14:paraId="73742E40" w14:textId="51BD3408" w:rsidR="00E139DA" w:rsidRPr="00950D95" w:rsidRDefault="00E139DA" w:rsidP="00950D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rFonts w:ascii="Hoefler Text" w:hAnsi="Hoefler Text" w:cs="Times"/>
                                <w:color w:val="000000"/>
                              </w:rPr>
                            </w:pP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Tener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amigos </w:t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Siempre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contigo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Juntos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caminar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Veamos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como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Se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esconde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el sol </w:t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  <w:t xml:space="preserve">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luna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ya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r w:rsidRPr="00950D95">
                              <w:rPr>
                                <w:rFonts w:ascii="Hoefler Text" w:hAnsi="Hoefler Text" w:cs="Times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nos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iluminar</w:t>
                            </w:r>
                            <w:proofErr w:type="spellEnd"/>
                          </w:p>
                          <w:p w14:paraId="52BC4CD7" w14:textId="77777777" w:rsidR="00E139DA" w:rsidRPr="00950D95" w:rsidRDefault="00E139DA" w:rsidP="00950D95">
                            <w:pPr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</w:p>
                          <w:p w14:paraId="4409A88C" w14:textId="77777777" w:rsidR="00E139DA" w:rsidRPr="00950D95" w:rsidRDefault="00E139DA" w:rsidP="00950D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450"/>
                              <w:contextualSpacing/>
                              <w:rPr>
                                <w:rFonts w:ascii="Hoefler Text" w:hAnsi="Hoefler Text" w:cs="Helvetica Neue"/>
                                <w:color w:val="000000"/>
                              </w:rPr>
                            </w:pP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vida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bella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tenemos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música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así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que no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dejo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cantar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somos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distintos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todos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fallamos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veces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damos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, 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veces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tomamos</w:t>
                            </w:r>
                            <w:proofErr w:type="spellEnd"/>
                            <w:r w:rsidRPr="00950D95">
                              <w:rPr>
                                <w:rFonts w:ascii="MS Mincho" w:eastAsia="MS Mincho" w:hAnsi="MS Mincho" w:cs="MS Mincho"/>
                                <w:color w:val="000000"/>
                              </w:rPr>
                              <w:t> </w:t>
                            </w:r>
                            <w:r w:rsidRPr="00950D95">
                              <w:rPr>
                                <w:rFonts w:ascii="Hoefler Text" w:eastAsia="MS Mincho" w:hAnsi="Hoefler Text" w:cs="MS Mincho"/>
                                <w:color w:val="000000"/>
                              </w:rPr>
                              <w:br/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pero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hay que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crecer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y hay que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aprender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br/>
                              <w:t xml:space="preserve">y 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vida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es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bella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yo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la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voy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a </w:t>
                            </w:r>
                            <w:proofErr w:type="spellStart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>vivir</w:t>
                            </w:r>
                            <w:proofErr w:type="spellEnd"/>
                            <w:r w:rsidRPr="00950D95">
                              <w:rPr>
                                <w:rFonts w:ascii="Hoefler Text" w:hAnsi="Hoefler Text" w:cs="Helvetica Neue"/>
                                <w:color w:val="000000"/>
                              </w:rPr>
                              <w:t xml:space="preserve"> </w:t>
                            </w:r>
                          </w:p>
                          <w:p w14:paraId="6A27015D" w14:textId="77777777" w:rsidR="00E139DA" w:rsidRPr="007E7BC9" w:rsidRDefault="00E139DA" w:rsidP="00950D95">
                            <w:pPr>
                              <w:contextualSpacing/>
                              <w:rPr>
                                <w:rFonts w:ascii="Hoefler Text" w:hAnsi="Hoefler Tex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D5D92" id="Text Box 2" o:spid="_x0000_s1037" type="#_x0000_t202" style="position:absolute;margin-left:1.05pt;margin-top:20.95pt;width:270pt;height:6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" filled="f" stroked="f">
                <v:textbox>
                  <w:txbxContent>
                    <w:p w14:paraId="26A6129D" w14:textId="6F9F750F" w:rsidR="00E139DA" w:rsidRPr="00950D95" w:rsidRDefault="00E139DA" w:rsidP="00950D9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45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vida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bella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,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tenemos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música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así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que no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dejo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de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cantar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somos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distintos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y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todos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fallamos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veces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damos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, 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veces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tomamos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pero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hay que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crecer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y hay que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aprender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br/>
                        <w:t xml:space="preserve">y 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vida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bella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y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yo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voy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vivir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</w:p>
                    <w:p w14:paraId="593B2BBE" w14:textId="77777777" w:rsidR="00E139DA" w:rsidRPr="00950D95" w:rsidRDefault="00E139DA" w:rsidP="00950D95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</w:p>
                    <w:p w14:paraId="4C24D1D9" w14:textId="2270210D" w:rsidR="00E139DA" w:rsidRPr="00950D95" w:rsidRDefault="00E139DA" w:rsidP="00950D95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Dulce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poesía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Dulce 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familia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Dulce el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camotal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Buenos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momentos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Malos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momentos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Libre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me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siento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y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quiero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vivir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</w:p>
                    <w:p w14:paraId="42B0BBC6" w14:textId="77777777" w:rsidR="00E139DA" w:rsidRPr="00950D95" w:rsidRDefault="00E139DA" w:rsidP="00950D95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</w:p>
                    <w:p w14:paraId="2746030E" w14:textId="77777777" w:rsidR="00E139DA" w:rsidRPr="00950D95" w:rsidRDefault="00E139DA" w:rsidP="00950D9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45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vida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bella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,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tenemos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música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así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que no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dejo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de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cantar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somos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distintos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y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todos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fallamos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veces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damos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, 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veces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tomamos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pero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hay que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crecer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y hay que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aprender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br/>
                        <w:t xml:space="preserve">y 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vida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bella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y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yo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voy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vivir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</w:p>
                    <w:p w14:paraId="43F0061B" w14:textId="77777777" w:rsidR="00E139DA" w:rsidRPr="00950D95" w:rsidRDefault="00E139DA" w:rsidP="00950D95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</w:p>
                    <w:p w14:paraId="73742E40" w14:textId="51BD3408" w:rsidR="00E139DA" w:rsidRPr="00950D95" w:rsidRDefault="00E139DA" w:rsidP="00950D95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rFonts w:ascii="Hoefler Text" w:hAnsi="Hoefler Text" w:cs="Times"/>
                          <w:color w:val="000000"/>
                        </w:rPr>
                      </w:pP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Tener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amigos </w:t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Siempre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contigo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Juntos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caminar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Veamos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como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Se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esconde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el sol </w:t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br/>
                        <w:t xml:space="preserve">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luna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ya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r w:rsidRPr="00950D95">
                        <w:rPr>
                          <w:rFonts w:ascii="Hoefler Text" w:hAnsi="Hoefler Text" w:cs="Times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nos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iluminar</w:t>
                      </w:r>
                      <w:proofErr w:type="spellEnd"/>
                    </w:p>
                    <w:p w14:paraId="52BC4CD7" w14:textId="77777777" w:rsidR="00E139DA" w:rsidRPr="00950D95" w:rsidRDefault="00E139DA" w:rsidP="00950D95">
                      <w:pPr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</w:p>
                    <w:p w14:paraId="4409A88C" w14:textId="77777777" w:rsidR="00E139DA" w:rsidRPr="00950D95" w:rsidRDefault="00E139DA" w:rsidP="00950D95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450"/>
                        <w:contextualSpacing/>
                        <w:rPr>
                          <w:rFonts w:ascii="Hoefler Text" w:hAnsi="Hoefler Text" w:cs="Helvetica Neue"/>
                          <w:color w:val="000000"/>
                        </w:rPr>
                      </w:pP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vida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bella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,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tenemos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música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así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que no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dejo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de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cantar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somos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distintos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y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todos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fallamos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veces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damos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, 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veces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tomamos</w:t>
                      </w:r>
                      <w:proofErr w:type="spellEnd"/>
                      <w:r w:rsidRPr="00950D95">
                        <w:rPr>
                          <w:rFonts w:ascii="MS Mincho" w:eastAsia="MS Mincho" w:hAnsi="MS Mincho" w:cs="MS Mincho"/>
                          <w:color w:val="000000"/>
                        </w:rPr>
                        <w:t> </w:t>
                      </w:r>
                      <w:r w:rsidRPr="00950D95">
                        <w:rPr>
                          <w:rFonts w:ascii="Hoefler Text" w:eastAsia="MS Mincho" w:hAnsi="Hoefler Text" w:cs="MS Mincho"/>
                          <w:color w:val="000000"/>
                        </w:rPr>
                        <w:br/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pero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hay que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crecer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y hay que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aprender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br/>
                        <w:t xml:space="preserve">y 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vida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es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bella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y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yo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la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voy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a </w:t>
                      </w:r>
                      <w:proofErr w:type="spellStart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>vivir</w:t>
                      </w:r>
                      <w:proofErr w:type="spellEnd"/>
                      <w:r w:rsidRPr="00950D95">
                        <w:rPr>
                          <w:rFonts w:ascii="Hoefler Text" w:hAnsi="Hoefler Text" w:cs="Helvetica Neue"/>
                          <w:color w:val="000000"/>
                        </w:rPr>
                        <w:t xml:space="preserve"> </w:t>
                      </w:r>
                    </w:p>
                    <w:p w14:paraId="6A27015D" w14:textId="77777777" w:rsidR="00E139DA" w:rsidRPr="007E7BC9" w:rsidRDefault="00E139DA" w:rsidP="00950D95">
                      <w:pPr>
                        <w:contextualSpacing/>
                        <w:rPr>
                          <w:rFonts w:ascii="Hoefler Text" w:hAnsi="Hoefler Tex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421C07" w14:textId="0877BD3F" w:rsidR="0037171F" w:rsidRDefault="00904D35" w:rsidP="00904D35">
      <w:pPr>
        <w:rPr>
          <w:rFonts w:ascii="Hoefler Text" w:eastAsia="ヒラギノ角ゴ Pro W3" w:hAnsi="Hoefler Text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628C3" wp14:editId="4B44818A">
                <wp:simplePos x="0" y="0"/>
                <wp:positionH relativeFrom="column">
                  <wp:posOffset>-3157855</wp:posOffset>
                </wp:positionH>
                <wp:positionV relativeFrom="paragraph">
                  <wp:posOffset>8206105</wp:posOffset>
                </wp:positionV>
                <wp:extent cx="5791200" cy="51752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8810E" w14:textId="212E0071" w:rsidR="00904D35" w:rsidRDefault="00904D35" w:rsidP="00904D35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sz w:val="20"/>
                                <w:lang w:bidi="x-none"/>
                              </w:rPr>
                            </w:pPr>
                            <w:r>
                              <w:t>© Kid Pan Alley Music (ASCAP)/</w:t>
                            </w:r>
                            <w:proofErr w:type="spellStart"/>
                            <w:r>
                              <w:t>Zoidsongs</w:t>
                            </w:r>
                            <w:proofErr w:type="spellEnd"/>
                            <w:r>
                              <w:t xml:space="preserve"> (ASCAP)</w:t>
                            </w:r>
                            <w:r>
                              <w:t>/De Los Santos Music (ASCAP)</w:t>
                            </w:r>
                            <w:r>
                              <w:t xml:space="preserve"> • info@kidpanalley.org</w:t>
                            </w:r>
                          </w:p>
                          <w:p w14:paraId="49EBBE3E" w14:textId="77777777" w:rsidR="00904D35" w:rsidRDefault="00904D35" w:rsidP="00904D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28C3" id="Text Box 18" o:spid="_x0000_s1038" type="#_x0000_t202" style="position:absolute;margin-left:-248.65pt;margin-top:646.15pt;width:456pt;height:40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" filled="f" stroked="f">
                <v:textbox>
                  <w:txbxContent>
                    <w:p w14:paraId="4128810E" w14:textId="212E0071" w:rsidR="00904D35" w:rsidRDefault="00904D35" w:rsidP="00904D35">
                      <w:pPr>
                        <w:jc w:val="center"/>
                        <w:rPr>
                          <w:rFonts w:ascii="Times New Roman" w:eastAsia="Times New Roman" w:hAnsi="Times New Roman"/>
                          <w:sz w:val="20"/>
                          <w:lang w:bidi="x-none"/>
                        </w:rPr>
                      </w:pPr>
                      <w:r>
                        <w:t>© Kid Pan Alley Music (ASCAP)/</w:t>
                      </w:r>
                      <w:proofErr w:type="spellStart"/>
                      <w:r>
                        <w:t>Zoidsongs</w:t>
                      </w:r>
                      <w:proofErr w:type="spellEnd"/>
                      <w:r>
                        <w:t xml:space="preserve"> (ASCAP)</w:t>
                      </w:r>
                      <w:r>
                        <w:t>/De Los Santos Music (ASCAP)</w:t>
                      </w:r>
                      <w:r>
                        <w:t xml:space="preserve"> • info@kidpanalley.org</w:t>
                      </w:r>
                    </w:p>
                    <w:p w14:paraId="49EBBE3E" w14:textId="77777777" w:rsidR="00904D35" w:rsidRDefault="00904D35" w:rsidP="00904D3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171F" w:rsidSect="007E7BC9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DD68A" w14:textId="77777777" w:rsidR="00206B86" w:rsidRDefault="00206B86">
      <w:r>
        <w:separator/>
      </w:r>
    </w:p>
  </w:endnote>
  <w:endnote w:type="continuationSeparator" w:id="0">
    <w:p w14:paraId="72CB3DA9" w14:textId="77777777" w:rsidR="00206B86" w:rsidRDefault="0020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mic Sans MS Bold">
    <w:altName w:val="Comic Sans MS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GoudyOldStyTReg">
    <w:altName w:val="Courier Std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udyOlSt BT">
    <w:altName w:val="Geneva"/>
    <w:charset w:val="00"/>
    <w:family w:val="roman"/>
    <w:pitch w:val="variable"/>
    <w:sig w:usb0="00000087" w:usb1="00000000" w:usb2="00000000" w:usb3="00000000" w:csb0="0000001B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CB0FD" w14:textId="489CCC4D" w:rsidR="00E139DA" w:rsidRPr="00903F87" w:rsidRDefault="00E139DA" w:rsidP="00903F87">
    <w:pPr>
      <w:pStyle w:val="Footer"/>
      <w:tabs>
        <w:tab w:val="clear" w:pos="4680"/>
        <w:tab w:val="clear" w:pos="9360"/>
        <w:tab w:val="left" w:pos="8502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268A4" w14:textId="77777777" w:rsidR="00206B86" w:rsidRDefault="00206B86">
      <w:r>
        <w:separator/>
      </w:r>
    </w:p>
  </w:footnote>
  <w:footnote w:type="continuationSeparator" w:id="0">
    <w:p w14:paraId="6765F526" w14:textId="77777777" w:rsidR="00206B86" w:rsidRDefault="00206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0220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evenAndOddHeader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1C"/>
    <w:rsid w:val="0001551C"/>
    <w:rsid w:val="000418ED"/>
    <w:rsid w:val="000530EE"/>
    <w:rsid w:val="0009300A"/>
    <w:rsid w:val="000B15AA"/>
    <w:rsid w:val="000F1779"/>
    <w:rsid w:val="00116145"/>
    <w:rsid w:val="00124F7B"/>
    <w:rsid w:val="00143CCC"/>
    <w:rsid w:val="00162574"/>
    <w:rsid w:val="001F6E52"/>
    <w:rsid w:val="00206B86"/>
    <w:rsid w:val="0021217F"/>
    <w:rsid w:val="002C5D73"/>
    <w:rsid w:val="002F2BFC"/>
    <w:rsid w:val="003147BC"/>
    <w:rsid w:val="00354C89"/>
    <w:rsid w:val="00361EC6"/>
    <w:rsid w:val="0037171F"/>
    <w:rsid w:val="003975B7"/>
    <w:rsid w:val="003E23F0"/>
    <w:rsid w:val="003E6EE4"/>
    <w:rsid w:val="0049726C"/>
    <w:rsid w:val="00540CA0"/>
    <w:rsid w:val="006272C5"/>
    <w:rsid w:val="00633863"/>
    <w:rsid w:val="00766314"/>
    <w:rsid w:val="007A1FAF"/>
    <w:rsid w:val="007E7BC9"/>
    <w:rsid w:val="007E7CC3"/>
    <w:rsid w:val="00822BCC"/>
    <w:rsid w:val="008D4129"/>
    <w:rsid w:val="00903F87"/>
    <w:rsid w:val="00904842"/>
    <w:rsid w:val="00904D35"/>
    <w:rsid w:val="0094676A"/>
    <w:rsid w:val="00950D95"/>
    <w:rsid w:val="00A32D7F"/>
    <w:rsid w:val="00AF5485"/>
    <w:rsid w:val="00B35262"/>
    <w:rsid w:val="00B35C1D"/>
    <w:rsid w:val="00C8679B"/>
    <w:rsid w:val="00CF75C8"/>
    <w:rsid w:val="00D24FCC"/>
    <w:rsid w:val="00DB10FA"/>
    <w:rsid w:val="00E139DA"/>
    <w:rsid w:val="00E924E4"/>
    <w:rsid w:val="00F900FC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83DE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/>
    <w:lsdException w:name="List Bullet" w:locked="1" w:semiHidden="1" w:unhideWhenUsed="1"/>
    <w:lsdException w:name="List Number" w:locked="1" w:semiHidden="1" w:unhideWhenUs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E7BC9"/>
    <w:rPr>
      <w:rFonts w:asciiTheme="minorHAnsi" w:eastAsia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143CCC"/>
    <w:pPr>
      <w:keepNext/>
      <w:spacing w:before="240"/>
      <w:outlineLvl w:val="0"/>
    </w:pPr>
    <w:rPr>
      <w:rFonts w:ascii="Helvetica" w:eastAsia="Times New Roman" w:hAnsi="Helvetica" w:cs="Times New Roman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Title1">
    <w:name w:val="Title1"/>
    <w:next w:val="Body"/>
    <w:qFormat/>
    <w:pPr>
      <w:keepNext/>
      <w:outlineLvl w:val="0"/>
    </w:pPr>
    <w:rPr>
      <w:rFonts w:ascii="Comic Sans MS Bold" w:eastAsia="ヒラギノ角ゴ Pro W3" w:hAnsi="Comic Sans MS Bold"/>
      <w:color w:val="000000"/>
      <w:sz w:val="28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byline">
    <w:name w:val="byline"/>
    <w:qFormat/>
    <w:rsid w:val="00124F7B"/>
    <w:pPr>
      <w:jc w:val="right"/>
    </w:pPr>
    <w:rPr>
      <w:rFonts w:ascii="Hoefler Text" w:eastAsia="ヒラギノ角ゴ Pro W3" w:hAnsi="Hoefler Text"/>
      <w:i/>
      <w:color w:val="000000"/>
      <w:sz w:val="22"/>
    </w:rPr>
  </w:style>
  <w:style w:type="paragraph" w:customStyle="1" w:styleId="chorus">
    <w:name w:val="chorus"/>
    <w:qFormat/>
    <w:pPr>
      <w:ind w:firstLine="360"/>
    </w:pPr>
    <w:rPr>
      <w:rFonts w:ascii="Hoefler Text" w:eastAsia="ヒラギノ角ゴ Pro W3" w:hAnsi="Hoefler Text"/>
      <w:color w:val="000000"/>
      <w:sz w:val="24"/>
    </w:rPr>
  </w:style>
  <w:style w:type="paragraph" w:customStyle="1" w:styleId="verse">
    <w:name w:val="verse"/>
    <w:qFormat/>
    <w:rPr>
      <w:rFonts w:ascii="Hoefler Text" w:eastAsia="ヒラギノ角ゴ Pro W3" w:hAnsi="Hoefler Text"/>
      <w:color w:val="000000"/>
      <w:sz w:val="24"/>
    </w:rPr>
  </w:style>
  <w:style w:type="paragraph" w:customStyle="1" w:styleId="bridge">
    <w:name w:val="bridge"/>
    <w:qFormat/>
    <w:pPr>
      <w:ind w:firstLine="720"/>
    </w:pPr>
    <w:rPr>
      <w:rFonts w:ascii="Hoefler Text" w:eastAsia="ヒラギノ角ゴ Pro W3" w:hAnsi="Hoefler Text"/>
      <w:color w:val="000000"/>
      <w:sz w:val="24"/>
    </w:rPr>
  </w:style>
  <w:style w:type="paragraph" w:styleId="DocumentMap">
    <w:name w:val="Document Map"/>
    <w:basedOn w:val="Normal"/>
    <w:link w:val="DocumentMapChar"/>
    <w:locked/>
    <w:rsid w:val="00354C89"/>
    <w:rPr>
      <w:rFonts w:ascii="Lucida Grande" w:eastAsia="ヒラギノ角ゴ Pro W3" w:hAnsi="Lucida Grande" w:cs="Lucida Grande"/>
      <w:color w:val="000000"/>
    </w:rPr>
  </w:style>
  <w:style w:type="character" w:customStyle="1" w:styleId="DocumentMapChar">
    <w:name w:val="Document Map Char"/>
    <w:link w:val="DocumentMap"/>
    <w:rsid w:val="00354C89"/>
    <w:rPr>
      <w:rFonts w:ascii="Lucida Grande" w:eastAsia="ヒラギノ角ゴ Pro W3" w:hAnsi="Lucida Grande" w:cs="Lucida Grande"/>
      <w:color w:val="000000"/>
      <w:sz w:val="24"/>
      <w:szCs w:val="24"/>
    </w:rPr>
  </w:style>
  <w:style w:type="paragraph" w:customStyle="1" w:styleId="byline0">
    <w:name w:val="by line"/>
    <w:basedOn w:val="verse"/>
    <w:next w:val="Normal"/>
    <w:rsid w:val="00FB6A76"/>
    <w:pPr>
      <w:spacing w:before="60" w:after="60"/>
      <w:contextualSpacing/>
    </w:pPr>
    <w:rPr>
      <w:rFonts w:eastAsia="Times New Roman"/>
      <w:i/>
      <w:color w:val="auto"/>
    </w:rPr>
  </w:style>
  <w:style w:type="paragraph" w:styleId="Title">
    <w:name w:val="Title"/>
    <w:basedOn w:val="Normal"/>
    <w:link w:val="TitleChar"/>
    <w:uiPriority w:val="10"/>
    <w:qFormat/>
    <w:locked/>
    <w:rsid w:val="00FB6A76"/>
    <w:pPr>
      <w:spacing w:before="60" w:after="60"/>
      <w:outlineLvl w:val="0"/>
    </w:pPr>
    <w:rPr>
      <w:rFonts w:ascii="Comic Sans MS" w:eastAsia="Candara" w:hAnsi="Comic Sans MS" w:cs="Times New Roman"/>
      <w:b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6A76"/>
    <w:rPr>
      <w:rFonts w:ascii="Comic Sans MS" w:eastAsia="Candara" w:hAnsi="Comic Sans MS"/>
      <w:b/>
      <w:kern w:val="28"/>
      <w:sz w:val="28"/>
      <w:szCs w:val="32"/>
    </w:rPr>
  </w:style>
  <w:style w:type="character" w:customStyle="1" w:styleId="Heading1Char">
    <w:name w:val="Heading 1 Char"/>
    <w:basedOn w:val="DefaultParagraphFont"/>
    <w:link w:val="Heading1"/>
    <w:rsid w:val="00143CCC"/>
    <w:rPr>
      <w:rFonts w:ascii="Helvetica" w:hAnsi="Helvetica"/>
      <w:b/>
      <w:kern w:val="32"/>
      <w:sz w:val="32"/>
      <w:szCs w:val="24"/>
    </w:rPr>
  </w:style>
  <w:style w:type="paragraph" w:styleId="ListBullet">
    <w:name w:val="List Bullet"/>
    <w:basedOn w:val="Normal"/>
    <w:unhideWhenUsed/>
    <w:locked/>
    <w:rsid w:val="006272C5"/>
    <w:pPr>
      <w:numPr>
        <w:numId w:val="1"/>
      </w:numPr>
      <w:spacing w:before="60" w:after="60"/>
      <w:contextualSpacing/>
    </w:pPr>
    <w:rPr>
      <w:rFonts w:ascii="GoudyOldStyTReg" w:eastAsia="Times" w:hAnsi="GoudyOldStyTReg" w:cs="Times New Roman"/>
      <w:szCs w:val="20"/>
    </w:rPr>
  </w:style>
  <w:style w:type="paragraph" w:styleId="Header">
    <w:name w:val="header"/>
    <w:basedOn w:val="Normal"/>
    <w:link w:val="HeaderChar"/>
    <w:unhideWhenUsed/>
    <w:locked/>
    <w:rsid w:val="00950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50D95"/>
    <w:rPr>
      <w:rFonts w:asciiTheme="minorHAnsi" w:eastAsiaTheme="minorHAnsi" w:hAnsiTheme="minorHAnsi" w:cstheme="minorBidi"/>
      <w:sz w:val="24"/>
      <w:szCs w:val="24"/>
    </w:rPr>
  </w:style>
  <w:style w:type="paragraph" w:styleId="Footer">
    <w:name w:val="footer"/>
    <w:basedOn w:val="Normal"/>
    <w:link w:val="FooterChar"/>
    <w:unhideWhenUsed/>
    <w:locked/>
    <w:rsid w:val="00950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50D95"/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6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8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67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ul/Library/Group%20Containers/UBF8T346G9.Office/User%20Content.localized/Templates.localized/-lyrics-kpa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-lyrics-kpa2018.dotx</Template>
  <TotalTime>124</TotalTime>
  <Pages>12</Pages>
  <Words>1937</Words>
  <Characters>11046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Kid Pan Alley</Company>
  <LinksUpToDate>false</LinksUpToDate>
  <CharactersWithSpaces>12958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subject/>
  <dc:creator>Microsoft Office User</dc:creator>
  <cp:keywords/>
  <cp:lastModifiedBy>Microsoft Office User</cp:lastModifiedBy>
  <cp:revision>7</cp:revision>
  <cp:lastPrinted>2019-07-29T21:51:00Z</cp:lastPrinted>
  <dcterms:created xsi:type="dcterms:W3CDTF">2019-07-23T17:49:00Z</dcterms:created>
  <dcterms:modified xsi:type="dcterms:W3CDTF">2019-08-26T01:27:00Z</dcterms:modified>
</cp:coreProperties>
</file>